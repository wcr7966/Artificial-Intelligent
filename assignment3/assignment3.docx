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649D34" w14:textId="77777777" w:rsidR="009C0AA4" w:rsidRDefault="00134BC2" w:rsidP="00134BC2">
      <w:pPr>
        <w:pStyle w:val="af4"/>
        <w:ind w:firstLine="420"/>
        <w:rPr>
          <w:rStyle w:val="aa"/>
          <w:sz w:val="18"/>
        </w:rPr>
      </w:pPr>
      <w:r>
        <w:t>作业</w:t>
      </w:r>
      <w:r>
        <w:t xml:space="preserve">3: </w:t>
      </w:r>
      <w:r>
        <w:rPr>
          <w:rFonts w:hint="eastAsia"/>
        </w:rPr>
        <w:t>Aliens</w:t>
      </w:r>
      <w:r>
        <w:t>游戏</w:t>
      </w:r>
    </w:p>
    <w:p w14:paraId="2AEFAB09" w14:textId="77777777" w:rsidR="009C0AA4" w:rsidRDefault="00134BC2">
      <w:pPr>
        <w:pStyle w:val="af1"/>
      </w:pPr>
      <w:r>
        <w:rPr>
          <w:rFonts w:hint="eastAsia"/>
        </w:rPr>
        <w:t>王琛然（</w:t>
      </w:r>
      <w:r>
        <w:rPr>
          <w:rFonts w:hint="eastAsia"/>
        </w:rPr>
        <w:t>151220104</w:t>
      </w:r>
      <w:r w:rsidR="0060088C">
        <w:rPr>
          <w:rFonts w:hint="eastAsia"/>
        </w:rPr>
        <w:t>、</w:t>
      </w:r>
      <w:r>
        <w:rPr>
          <w:rFonts w:hint="eastAsia"/>
        </w:rPr>
        <w:t>17721502736</w:t>
      </w:r>
      <w:r w:rsidR="0060088C">
        <w:rPr>
          <w:rFonts w:hint="eastAsia"/>
        </w:rPr>
        <w:t>）</w:t>
      </w:r>
    </w:p>
    <w:p w14:paraId="47813543" w14:textId="77777777" w:rsidR="009C0AA4" w:rsidRDefault="006C6110" w:rsidP="006C6110">
      <w:pPr>
        <w:pStyle w:val="ac"/>
        <w:ind w:left="123" w:hanging="123"/>
      </w:pPr>
      <w:r>
        <w:rPr>
          <w:rFonts w:hint="eastAsia"/>
        </w:rPr>
        <w:t>(</w:t>
      </w:r>
      <w:r w:rsidR="00C80426">
        <w:rPr>
          <w:rFonts w:hint="eastAsia"/>
        </w:rPr>
        <w:t>南京大学</w:t>
      </w:r>
      <w:r w:rsidR="009C0AA4">
        <w:rPr>
          <w:rFonts w:hint="eastAsia"/>
        </w:rPr>
        <w:t xml:space="preserve"> </w:t>
      </w:r>
      <w:r w:rsidR="009C0AA4">
        <w:rPr>
          <w:rFonts w:hint="eastAsia"/>
        </w:rPr>
        <w:t>计算机科学与技术系</w:t>
      </w:r>
      <w:r w:rsidR="009C0AA4">
        <w:rPr>
          <w:rFonts w:hint="eastAsia"/>
        </w:rPr>
        <w:t>,</w:t>
      </w:r>
      <w:r w:rsidR="00C80426">
        <w:rPr>
          <w:rFonts w:hint="eastAsia"/>
        </w:rPr>
        <w:t xml:space="preserve"> </w:t>
      </w:r>
      <w:r w:rsidR="00C80426">
        <w:rPr>
          <w:rFonts w:hint="eastAsia"/>
        </w:rPr>
        <w:t>南京</w:t>
      </w:r>
      <w:r w:rsidR="009C0AA4">
        <w:rPr>
          <w:rFonts w:hint="eastAsia"/>
        </w:rPr>
        <w:t xml:space="preserve">  </w:t>
      </w:r>
      <w:r w:rsidR="00C80426">
        <w:rPr>
          <w:rFonts w:hint="eastAsia"/>
        </w:rPr>
        <w:t>210093</w:t>
      </w:r>
      <w:r w:rsidR="009C0AA4">
        <w:rPr>
          <w:rFonts w:hint="eastAsia"/>
        </w:rPr>
        <w:t>)</w:t>
      </w:r>
    </w:p>
    <w:p w14:paraId="42E51FA2" w14:textId="77777777" w:rsidR="0060088C" w:rsidRDefault="0060088C" w:rsidP="006C6110">
      <w:pPr>
        <w:pStyle w:val="ac"/>
        <w:ind w:left="123" w:hanging="123"/>
      </w:pPr>
    </w:p>
    <w:p w14:paraId="6AFB70F3" w14:textId="03254479" w:rsidR="009C0AA4" w:rsidRDefault="009C0AA4">
      <w:pPr>
        <w:pStyle w:val="ae"/>
        <w:rPr>
          <w:snapToGrid/>
        </w:rPr>
      </w:pPr>
      <w:r>
        <w:rPr>
          <w:rFonts w:ascii="黑体" w:eastAsia="黑体" w:hint="eastAsia"/>
        </w:rPr>
        <w:t>摘  要</w:t>
      </w:r>
      <w:r>
        <w:rPr>
          <w:rFonts w:hint="eastAsia"/>
        </w:rPr>
        <w:t>:</w:t>
      </w:r>
      <w:r>
        <w:rPr>
          <w:rFonts w:hint="eastAsia"/>
        </w:rPr>
        <w:tab/>
      </w:r>
      <w:r w:rsidR="00134BC2">
        <w:rPr>
          <w:rFonts w:hint="eastAsia"/>
        </w:rPr>
        <w:t>随着人工智能</w:t>
      </w:r>
      <w:r w:rsidR="00134BC2">
        <w:t>的迅速发展，如何训练机器、</w:t>
      </w:r>
      <w:r w:rsidR="00134BC2">
        <w:rPr>
          <w:rFonts w:hint="eastAsia"/>
        </w:rPr>
        <w:t>如何</w:t>
      </w:r>
      <w:r w:rsidR="00134BC2">
        <w:t>使机器学习成了主要的问题。</w:t>
      </w:r>
      <w:r w:rsidR="00134BC2">
        <w:rPr>
          <w:rFonts w:hint="eastAsia"/>
        </w:rPr>
        <w:t>机器学习</w:t>
      </w:r>
      <w:r w:rsidR="00134BC2">
        <w:t>的方法大体分为监督学习、</w:t>
      </w:r>
      <w:r w:rsidR="00134BC2">
        <w:rPr>
          <w:rFonts w:hint="eastAsia"/>
        </w:rPr>
        <w:t>无监督</w:t>
      </w:r>
      <w:r w:rsidR="00134BC2">
        <w:t>学习和半监督学习。</w:t>
      </w:r>
      <w:r w:rsidR="00134BC2">
        <w:rPr>
          <w:rFonts w:hint="eastAsia"/>
        </w:rPr>
        <w:t>本次实验仅</w:t>
      </w:r>
      <w:r w:rsidR="00134BC2">
        <w:t>涉及监督学习，讨论分析监督学习的几种常见算法：朴素贝叶斯算法、</w:t>
      </w:r>
      <w:r w:rsidR="00134BC2">
        <w:rPr>
          <w:rFonts w:hint="eastAsia"/>
        </w:rPr>
        <w:t>对数几率</w:t>
      </w:r>
      <w:r w:rsidR="00134BC2">
        <w:t>回归算法、决策树算法和</w:t>
      </w:r>
      <w:r w:rsidR="00145718">
        <w:t>随机森林</w:t>
      </w:r>
      <w:r w:rsidR="00134BC2">
        <w:t>四种算法。</w:t>
      </w:r>
      <w:r w:rsidR="00134BC2">
        <w:rPr>
          <w:rFonts w:hint="eastAsia"/>
        </w:rPr>
        <w:t>本次</w:t>
      </w:r>
      <w:r w:rsidR="00134BC2">
        <w:t>实验中，</w:t>
      </w:r>
      <w:r w:rsidR="00134BC2">
        <w:rPr>
          <w:rFonts w:hint="eastAsia"/>
        </w:rPr>
        <w:t>引入</w:t>
      </w:r>
      <w:r w:rsidR="00134BC2">
        <w:t xml:space="preserve"> Weka </w:t>
      </w:r>
      <w:r w:rsidR="00134BC2">
        <w:t>机器学习包，对训练数据集</w:t>
      </w:r>
      <w:r w:rsidR="00134BC2">
        <w:rPr>
          <w:rFonts w:hint="eastAsia"/>
        </w:rPr>
        <w:t>分别调用</w:t>
      </w:r>
      <w:r w:rsidR="00134BC2">
        <w:t>不同的算法</w:t>
      </w:r>
      <w:r w:rsidR="00134BC2">
        <w:rPr>
          <w:rFonts w:hint="eastAsia"/>
        </w:rPr>
        <w:t>进行有监督学习</w:t>
      </w:r>
      <w:r w:rsidR="00134BC2">
        <w:t>。</w:t>
      </w:r>
    </w:p>
    <w:p w14:paraId="4B291815" w14:textId="50B85F6A" w:rsidR="009C0AA4" w:rsidRDefault="009C0AA4">
      <w:pPr>
        <w:pStyle w:val="af"/>
        <w:ind w:left="798" w:hanging="798"/>
      </w:pPr>
      <w:r>
        <w:rPr>
          <w:rFonts w:ascii="黑体" w:eastAsia="黑体" w:hint="eastAsia"/>
        </w:rPr>
        <w:t>关键词</w:t>
      </w:r>
      <w:r>
        <w:rPr>
          <w:rFonts w:hint="eastAsia"/>
        </w:rPr>
        <w:t>:</w:t>
      </w:r>
      <w:r>
        <w:rPr>
          <w:rFonts w:hint="eastAsia"/>
        </w:rPr>
        <w:tab/>
      </w:r>
      <w:r w:rsidR="00134BC2">
        <w:rPr>
          <w:rFonts w:hint="eastAsia"/>
        </w:rPr>
        <w:t>监督学习</w:t>
      </w:r>
      <w:r w:rsidR="00134BC2">
        <w:t>；朴素贝叶斯算法；对数几率回归；决策树；</w:t>
      </w:r>
      <w:r w:rsidR="00145718">
        <w:t>随机森林</w:t>
      </w:r>
      <w:r w:rsidR="00134BC2">
        <w:t>；</w:t>
      </w:r>
      <w:r w:rsidR="00134BC2">
        <w:rPr>
          <w:rFonts w:hint="eastAsia"/>
        </w:rPr>
        <w:t>Weka</w:t>
      </w:r>
    </w:p>
    <w:p w14:paraId="028DB693" w14:textId="77777777" w:rsidR="009C0AA4" w:rsidRDefault="009C0AA4">
      <w:pPr>
        <w:pStyle w:val="af0"/>
      </w:pPr>
      <w:r>
        <w:rPr>
          <w:rFonts w:hint="eastAsia"/>
        </w:rPr>
        <w:t>中图法分类号</w:t>
      </w:r>
      <w:r>
        <w:t>:</w:t>
      </w:r>
      <w:r>
        <w:rPr>
          <w:rFonts w:hint="eastAsia"/>
        </w:rPr>
        <w:tab/>
      </w:r>
      <w:r>
        <w:t>TP301</w:t>
      </w:r>
      <w:r>
        <w:rPr>
          <w:rFonts w:hint="eastAsia"/>
        </w:rPr>
        <w:t xml:space="preserve">　　　文献标识码</w:t>
      </w:r>
      <w:r>
        <w:t>: A</w:t>
      </w:r>
    </w:p>
    <w:p w14:paraId="11A1C9D2" w14:textId="77777777" w:rsidR="009C0AA4" w:rsidRDefault="00C80426">
      <w:pPr>
        <w:pStyle w:val="1"/>
      </w:pPr>
      <w:r>
        <w:rPr>
          <w:rFonts w:hint="eastAsia"/>
          <w:bCs/>
        </w:rPr>
        <w:t>引言</w:t>
      </w:r>
    </w:p>
    <w:p w14:paraId="06C83B69" w14:textId="6FA935F7" w:rsidR="009C0AA4" w:rsidRDefault="00134BC2">
      <w:pPr>
        <w:pStyle w:val="a1"/>
        <w:ind w:firstLine="372"/>
      </w:pPr>
      <w:r>
        <w:rPr>
          <w:rFonts w:hint="eastAsia"/>
        </w:rPr>
        <w:t>监督</w:t>
      </w:r>
      <w:r>
        <w:t>学习是指：</w:t>
      </w:r>
      <w:r>
        <w:rPr>
          <w:rFonts w:hint="eastAsia"/>
        </w:rPr>
        <w:t>从</w:t>
      </w:r>
      <w:r>
        <w:t>已有的训练数据集中学习出一个模型参数，</w:t>
      </w:r>
      <w:r>
        <w:rPr>
          <w:rFonts w:hint="eastAsia"/>
        </w:rPr>
        <w:t>从而可以</w:t>
      </w:r>
      <w:r>
        <w:t>使用得到的模型参数对新的数据进行预测。监督学习的</w:t>
      </w:r>
      <w:r>
        <w:rPr>
          <w:rFonts w:hint="eastAsia"/>
        </w:rPr>
        <w:t>数据集</w:t>
      </w:r>
      <w:bookmarkStart w:id="0" w:name="OLE_LINK2"/>
      <w:bookmarkStart w:id="1" w:name="OLE_LINK3"/>
      <w:r>
        <w:t>包括输入和输出，</w:t>
      </w:r>
      <w:r>
        <w:rPr>
          <w:rFonts w:hint="eastAsia"/>
        </w:rPr>
        <w:t>即</w:t>
      </w:r>
      <w:r>
        <w:t>特征和目标。</w:t>
      </w:r>
      <w:bookmarkEnd w:id="0"/>
      <w:bookmarkEnd w:id="1"/>
      <w:r>
        <w:t>在本次实验中，</w:t>
      </w:r>
      <w:r>
        <w:rPr>
          <w:rFonts w:hint="eastAsia"/>
        </w:rPr>
        <w:t>通过</w:t>
      </w:r>
      <w:r>
        <w:t>运行</w:t>
      </w:r>
      <w:r>
        <w:t>Train.java</w:t>
      </w:r>
      <w:r>
        <w:t>文件进行游戏，</w:t>
      </w:r>
      <w:r>
        <w:rPr>
          <w:rFonts w:hint="eastAsia"/>
        </w:rPr>
        <w:t>获得</w:t>
      </w:r>
      <w:r>
        <w:t>训练数据集；</w:t>
      </w:r>
      <w:r>
        <w:rPr>
          <w:rFonts w:hint="eastAsia"/>
        </w:rPr>
        <w:t>然后</w:t>
      </w:r>
      <w:r>
        <w:t>通过运行</w:t>
      </w:r>
      <w:r>
        <w:t>Weka</w:t>
      </w:r>
      <w:r>
        <w:rPr>
          <w:rFonts w:hint="eastAsia"/>
        </w:rPr>
        <w:t>机器学习</w:t>
      </w:r>
      <w:r>
        <w:t>包中的不同算法得到不同的模型参数；</w:t>
      </w:r>
      <w:r>
        <w:rPr>
          <w:rFonts w:hint="eastAsia"/>
        </w:rPr>
        <w:t>再</w:t>
      </w:r>
      <w:r>
        <w:t>运行</w:t>
      </w:r>
      <w:r>
        <w:t>Test</w:t>
      </w:r>
      <w:r>
        <w:rPr>
          <w:rFonts w:hint="eastAsia"/>
        </w:rPr>
        <w:t>.java</w:t>
      </w:r>
      <w:r>
        <w:rPr>
          <w:rFonts w:hint="eastAsia"/>
        </w:rPr>
        <w:t>文件</w:t>
      </w:r>
      <w:r>
        <w:t>进行预测测试。</w:t>
      </w:r>
    </w:p>
    <w:p w14:paraId="4A9BE583" w14:textId="32B38CBB" w:rsidR="009C0AA4" w:rsidRDefault="00816D33">
      <w:pPr>
        <w:pStyle w:val="1"/>
      </w:pPr>
      <w:bookmarkStart w:id="2" w:name="OLE_LINK16"/>
      <w:bookmarkStart w:id="3" w:name="OLE_LINK17"/>
      <w:r>
        <w:rPr>
          <w:rFonts w:hint="eastAsia"/>
        </w:rPr>
        <w:t>监督学习</w:t>
      </w:r>
      <w:r>
        <w:t>算法</w:t>
      </w:r>
    </w:p>
    <w:p w14:paraId="59C0BF89" w14:textId="2B7AB706" w:rsidR="009C0AA4" w:rsidRDefault="00816D33">
      <w:pPr>
        <w:pStyle w:val="2"/>
        <w:spacing w:before="71" w:after="71"/>
      </w:pPr>
      <w:bookmarkStart w:id="4" w:name="OLE_LINK10"/>
      <w:bookmarkStart w:id="5" w:name="OLE_LINK11"/>
      <w:bookmarkEnd w:id="2"/>
      <w:bookmarkEnd w:id="3"/>
      <w:r>
        <w:rPr>
          <w:rFonts w:ascii="黑体" w:hint="eastAsia"/>
        </w:rPr>
        <w:t>朴素</w:t>
      </w:r>
      <w:r>
        <w:rPr>
          <w:rFonts w:ascii="黑体"/>
        </w:rPr>
        <w:t>贝叶斯算法</w:t>
      </w:r>
    </w:p>
    <w:p w14:paraId="4E75CDBC" w14:textId="0FAF58AF" w:rsidR="009C0AA4" w:rsidRDefault="00BF5264" w:rsidP="00BF5264">
      <w:pPr>
        <w:pStyle w:val="3"/>
      </w:pPr>
      <w:r>
        <w:rPr>
          <w:rFonts w:hint="eastAsia"/>
        </w:rPr>
        <w:t>算法介绍</w:t>
      </w:r>
    </w:p>
    <w:bookmarkEnd w:id="4"/>
    <w:bookmarkEnd w:id="5"/>
    <w:p w14:paraId="476BC868" w14:textId="075579CD" w:rsidR="004D621A" w:rsidRPr="004D621A" w:rsidRDefault="004D621A" w:rsidP="004D621A">
      <w:pPr>
        <w:pStyle w:val="a1"/>
        <w:ind w:firstLine="372"/>
      </w:pPr>
      <w:r>
        <w:rPr>
          <w:rFonts w:hint="eastAsia"/>
        </w:rPr>
        <w:t>贝叶斯</w:t>
      </w:r>
      <w:r>
        <w:t>分类算法以贝叶斯定理为基础，</w:t>
      </w:r>
      <w:r>
        <w:rPr>
          <w:rFonts w:hint="eastAsia"/>
        </w:rPr>
        <w:t>朴素贝叶斯</w:t>
      </w:r>
      <w:r>
        <w:t>是其中运用最为</w:t>
      </w:r>
      <w:r>
        <w:rPr>
          <w:rFonts w:hint="eastAsia"/>
        </w:rPr>
        <w:t>广泛</w:t>
      </w:r>
      <w:r>
        <w:t>的算法之一，</w:t>
      </w:r>
      <w:r>
        <w:rPr>
          <w:rFonts w:hint="eastAsia"/>
        </w:rPr>
        <w:t>它</w:t>
      </w:r>
      <w:r>
        <w:t>基于特征属性之间相互条件独立的假设，</w:t>
      </w:r>
      <w:r>
        <w:rPr>
          <w:rFonts w:hint="eastAsia"/>
        </w:rPr>
        <w:t>对于</w:t>
      </w:r>
      <w:r>
        <w:t>给出的</w:t>
      </w:r>
      <w:r>
        <w:rPr>
          <w:rFonts w:hint="eastAsia"/>
        </w:rPr>
        <w:t>待分类特征求出</w:t>
      </w:r>
      <w:r>
        <w:t>该特征在各个类别下出现的概率并取最大概率的类别作为自己的分类结果。</w:t>
      </w:r>
    </w:p>
    <w:p w14:paraId="3902E70C" w14:textId="3B550349" w:rsidR="004D621A" w:rsidRPr="004D621A" w:rsidRDefault="004D621A" w:rsidP="004D621A">
      <w:pPr>
        <w:pStyle w:val="3"/>
      </w:pPr>
      <w:r>
        <w:rPr>
          <w:rFonts w:hint="eastAsia"/>
        </w:rPr>
        <w:t>算法</w:t>
      </w:r>
      <w:r>
        <w:t>过程</w:t>
      </w:r>
    </w:p>
    <w:p w14:paraId="559DEF5A" w14:textId="2CC05D02" w:rsidR="00913FD6" w:rsidRDefault="00913FD6" w:rsidP="00913FD6">
      <w:pPr>
        <w:pStyle w:val="a1"/>
        <w:ind w:firstLine="372"/>
      </w:pPr>
      <w:r>
        <w:rPr>
          <w:rFonts w:hint="eastAsia"/>
        </w:rPr>
        <w:t>从</w:t>
      </w:r>
      <w:r>
        <w:t>概率论与统计学角度来说，我们已知贝叶斯公式为：</w:t>
      </w:r>
    </w:p>
    <w:p w14:paraId="6D673DF2" w14:textId="791D1B0E" w:rsidR="00913FD6" w:rsidRPr="00913FD6" w:rsidRDefault="001A60D7" w:rsidP="00913FD6">
      <w:pPr>
        <w:pStyle w:val="a1"/>
        <w:ind w:firstLine="372"/>
      </w:pPr>
      <w:r>
        <w:rPr>
          <w:rFonts w:hint="eastAsia"/>
          <w:noProof/>
        </w:rPr>
        <w:drawing>
          <wp:inline distT="0" distB="0" distL="0" distR="0" wp14:anchorId="22C5257F" wp14:editId="226DBF7A">
            <wp:extent cx="2601698" cy="578324"/>
            <wp:effectExtent l="0" t="0" r="0" b="6350"/>
            <wp:docPr id="56" name="图片 56" descr="../../屏幕快照%202018-04-30%2022.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04-30%2022.09.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8150" cy="581981"/>
                    </a:xfrm>
                    <a:prstGeom prst="rect">
                      <a:avLst/>
                    </a:prstGeom>
                    <a:noFill/>
                    <a:ln>
                      <a:noFill/>
                    </a:ln>
                  </pic:spPr>
                </pic:pic>
              </a:graphicData>
            </a:graphic>
          </wp:inline>
        </w:drawing>
      </w:r>
    </w:p>
    <w:p w14:paraId="3EAEDD84" w14:textId="77777777" w:rsidR="001A60D7" w:rsidRDefault="001A60D7" w:rsidP="00BF5264">
      <w:pPr>
        <w:pStyle w:val="a1"/>
        <w:ind w:firstLine="372"/>
      </w:pPr>
      <w:r>
        <w:t>再从数据</w:t>
      </w:r>
      <w:r>
        <w:rPr>
          <w:rFonts w:hint="eastAsia"/>
        </w:rPr>
        <w:t>角度</w:t>
      </w:r>
      <w:r>
        <w:t>来分析，</w:t>
      </w:r>
      <w:r w:rsidR="00BF5264">
        <w:rPr>
          <w:rFonts w:hint="eastAsia"/>
        </w:rPr>
        <w:t>朴素贝叶斯分类</w:t>
      </w:r>
      <w:r w:rsidR="00BF5264">
        <w:t>算法是以贝叶斯定理为基础</w:t>
      </w:r>
      <w:r>
        <w:t>：</w:t>
      </w:r>
    </w:p>
    <w:p w14:paraId="5DE4C32E" w14:textId="36BC3339" w:rsidR="001A60D7" w:rsidRDefault="001A60D7" w:rsidP="001A60D7">
      <w:pPr>
        <w:pStyle w:val="a1"/>
        <w:numPr>
          <w:ilvl w:val="0"/>
          <w:numId w:val="5"/>
        </w:numPr>
        <w:ind w:firstLineChars="0"/>
      </w:pPr>
      <w:r>
        <w:t>分类模型样本</w:t>
      </w:r>
      <w:r>
        <w:rPr>
          <w:rFonts w:hint="eastAsia"/>
        </w:rPr>
        <w:t>X</w:t>
      </w:r>
      <w:r>
        <w:t>有</w:t>
      </w:r>
      <w:r>
        <w:rPr>
          <w:rFonts w:hint="eastAsia"/>
        </w:rPr>
        <w:t>m</w:t>
      </w:r>
      <w:r>
        <w:t>个特征属性</w:t>
      </w:r>
      <w:r w:rsidR="004D621A">
        <w:t>集合</w:t>
      </w:r>
    </w:p>
    <w:p w14:paraId="2206634B" w14:textId="626178A3" w:rsidR="001A60D7" w:rsidRDefault="001A60D7" w:rsidP="001A60D7">
      <w:pPr>
        <w:pStyle w:val="a1"/>
        <w:numPr>
          <w:ilvl w:val="0"/>
          <w:numId w:val="5"/>
        </w:numPr>
        <w:ind w:firstLineChars="0"/>
      </w:pPr>
      <w:r>
        <w:rPr>
          <w:rFonts w:hint="eastAsia"/>
        </w:rPr>
        <w:t>特征</w:t>
      </w:r>
      <w:r>
        <w:t>输出分为</w:t>
      </w:r>
      <w:r>
        <w:rPr>
          <w:rFonts w:hint="eastAsia"/>
        </w:rPr>
        <w:t>k</w:t>
      </w:r>
      <w:r>
        <w:t>个类别，分</w:t>
      </w:r>
      <w:r>
        <w:rPr>
          <w:rFonts w:hint="eastAsia"/>
        </w:rPr>
        <w:t>别</w:t>
      </w:r>
      <w:r>
        <w:t>为</w:t>
      </w:r>
      <w:r>
        <w:rPr>
          <w:rFonts w:hint="eastAsia"/>
        </w:rPr>
        <w:t>Y</w:t>
      </w:r>
      <w:r w:rsidRPr="004D621A">
        <w:rPr>
          <w:vertAlign w:val="subscript"/>
        </w:rPr>
        <w:t>1</w:t>
      </w:r>
      <w:r>
        <w:t xml:space="preserve">, </w:t>
      </w:r>
      <w:r>
        <w:rPr>
          <w:rFonts w:hint="eastAsia"/>
        </w:rPr>
        <w:t>Y</w:t>
      </w:r>
      <w:r w:rsidRPr="004D621A">
        <w:rPr>
          <w:vertAlign w:val="subscript"/>
        </w:rPr>
        <w:t>2</w:t>
      </w:r>
      <w:r>
        <w:t xml:space="preserve">, …, </w:t>
      </w:r>
      <w:r>
        <w:rPr>
          <w:rFonts w:hint="eastAsia"/>
        </w:rPr>
        <w:t>Y</w:t>
      </w:r>
      <w:r w:rsidRPr="004D621A">
        <w:rPr>
          <w:vertAlign w:val="subscript"/>
        </w:rPr>
        <w:t>k</w:t>
      </w:r>
      <w:r>
        <w:t>，</w:t>
      </w:r>
    </w:p>
    <w:p w14:paraId="60C8C8BF" w14:textId="73DE50B2" w:rsidR="001A60D7" w:rsidRDefault="001A60D7" w:rsidP="001A60D7">
      <w:pPr>
        <w:pStyle w:val="a1"/>
        <w:numPr>
          <w:ilvl w:val="0"/>
          <w:numId w:val="5"/>
        </w:numPr>
        <w:ind w:firstLineChars="0"/>
      </w:pPr>
      <w:r>
        <w:rPr>
          <w:rFonts w:hint="eastAsia"/>
        </w:rPr>
        <w:t>假设</w:t>
      </w:r>
      <w:r>
        <w:rPr>
          <w:rFonts w:hint="eastAsia"/>
        </w:rPr>
        <w:t>X</w:t>
      </w:r>
      <w:r>
        <w:t>中的所有属性相互条件独立</w:t>
      </w:r>
    </w:p>
    <w:p w14:paraId="0BAD3AA4" w14:textId="7833F97D" w:rsidR="00BF5264" w:rsidRDefault="001A60D7" w:rsidP="001A60D7">
      <w:pPr>
        <w:pStyle w:val="a1"/>
        <w:numPr>
          <w:ilvl w:val="0"/>
          <w:numId w:val="5"/>
        </w:numPr>
        <w:ind w:firstLineChars="0"/>
      </w:pPr>
      <w:r>
        <w:t>朴素贝叶斯的先验概率：</w:t>
      </w:r>
      <w:r w:rsidR="004D621A">
        <w:t>P(Y</w:t>
      </w:r>
      <w:r w:rsidR="004D621A" w:rsidRPr="004D621A">
        <w:rPr>
          <w:vertAlign w:val="subscript"/>
        </w:rPr>
        <w:t>k</w:t>
      </w:r>
      <w:r w:rsidR="004D621A">
        <w:t xml:space="preserve">) = </w:t>
      </w:r>
      <w:r>
        <w:t xml:space="preserve">P(Y = </w:t>
      </w:r>
      <w:r w:rsidR="004D621A">
        <w:t>Y</w:t>
      </w:r>
      <w:r w:rsidR="004D621A" w:rsidRPr="004D621A">
        <w:rPr>
          <w:vertAlign w:val="subscript"/>
        </w:rPr>
        <w:t>k</w:t>
      </w:r>
      <w:r>
        <w:t>)</w:t>
      </w:r>
    </w:p>
    <w:p w14:paraId="4ECF2383" w14:textId="33719CD7" w:rsidR="001A60D7" w:rsidRDefault="001A60D7" w:rsidP="00B02A5B">
      <w:pPr>
        <w:pStyle w:val="a1"/>
        <w:ind w:left="1092" w:firstLineChars="0" w:firstLine="0"/>
      </w:pPr>
      <w:r>
        <w:t>条件概率：</w:t>
      </w:r>
    </w:p>
    <w:p w14:paraId="74B0269E" w14:textId="09CFD5FB" w:rsidR="00B02A5B" w:rsidRDefault="001A60D7" w:rsidP="00D21DF6">
      <w:pPr>
        <w:pStyle w:val="a1"/>
        <w:ind w:left="1092" w:firstLineChars="0" w:firstLine="0"/>
      </w:pPr>
      <w:r>
        <w:rPr>
          <w:rFonts w:hint="eastAsia"/>
          <w:noProof/>
        </w:rPr>
        <w:lastRenderedPageBreak/>
        <w:drawing>
          <wp:inline distT="0" distB="0" distL="0" distR="0" wp14:anchorId="46D59D1D" wp14:editId="07B3E8AD">
            <wp:extent cx="2423780" cy="538775"/>
            <wp:effectExtent l="0" t="0" r="0" b="0"/>
            <wp:docPr id="57" name="图片 57" descr="../../屏幕快照%202018-04-30%2022.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04-30%2022.09.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3123" cy="545298"/>
                    </a:xfrm>
                    <a:prstGeom prst="rect">
                      <a:avLst/>
                    </a:prstGeom>
                    <a:noFill/>
                    <a:ln>
                      <a:noFill/>
                    </a:ln>
                  </pic:spPr>
                </pic:pic>
              </a:graphicData>
            </a:graphic>
          </wp:inline>
        </w:drawing>
      </w:r>
    </w:p>
    <w:p w14:paraId="201E7BE2" w14:textId="70760D5F" w:rsidR="00D21DF6" w:rsidRDefault="004D621A" w:rsidP="00D21DF6">
      <w:pPr>
        <w:pStyle w:val="a1"/>
        <w:numPr>
          <w:ilvl w:val="0"/>
          <w:numId w:val="5"/>
        </w:numPr>
        <w:ind w:firstLineChars="0"/>
      </w:pPr>
      <w:r>
        <w:t>对于每一个特征属性，</w:t>
      </w:r>
      <w:r w:rsidR="001A60D7">
        <w:rPr>
          <w:rFonts w:hint="eastAsia"/>
        </w:rPr>
        <w:t>比较</w:t>
      </w:r>
      <w:r w:rsidR="001A60D7">
        <w:t>（</w:t>
      </w:r>
      <w:r w:rsidR="001A60D7">
        <w:t>5</w:t>
      </w:r>
      <w:r w:rsidR="001A60D7">
        <w:t>）中的</w:t>
      </w:r>
      <w:r w:rsidR="001A60D7">
        <w:rPr>
          <w:rFonts w:hint="eastAsia"/>
        </w:rPr>
        <w:t>所有</w:t>
      </w:r>
      <w:r>
        <w:t>类别</w:t>
      </w:r>
      <w:r>
        <w:t>Y</w:t>
      </w:r>
      <w:r w:rsidRPr="004D621A">
        <w:rPr>
          <w:vertAlign w:val="subscript"/>
        </w:rPr>
        <w:t>k</w:t>
      </w:r>
      <w:r w:rsidR="001A60D7">
        <w:t>条件概率</w:t>
      </w:r>
      <w:r>
        <w:t>的</w:t>
      </w:r>
      <w:r w:rsidR="001A60D7">
        <w:rPr>
          <w:rFonts w:hint="eastAsia"/>
        </w:rPr>
        <w:t>大小</w:t>
      </w:r>
      <w:r w:rsidR="001A60D7">
        <w:t>，</w:t>
      </w:r>
      <w:r>
        <w:rPr>
          <w:rFonts w:hint="eastAsia"/>
        </w:rPr>
        <w:t>有</w:t>
      </w:r>
      <w:r>
        <w:t>最大概率的类别</w:t>
      </w:r>
      <w:r>
        <w:t>Y</w:t>
      </w:r>
      <w:r w:rsidRPr="004D621A">
        <w:rPr>
          <w:vertAlign w:val="subscript"/>
        </w:rPr>
        <w:t>k</w:t>
      </w:r>
      <w:r>
        <w:t>即为其分类结果。</w:t>
      </w:r>
    </w:p>
    <w:p w14:paraId="2ABBB45D" w14:textId="2A29362E" w:rsidR="00D21DF6" w:rsidRDefault="004D621A" w:rsidP="00D21DF6">
      <w:pPr>
        <w:pStyle w:val="3"/>
      </w:pPr>
      <w:r>
        <w:t>算法</w:t>
      </w:r>
      <w:r w:rsidR="00D21DF6">
        <w:rPr>
          <w:rFonts w:hint="eastAsia"/>
        </w:rPr>
        <w:t>源代码</w:t>
      </w:r>
      <w:r w:rsidR="00D21DF6">
        <w:t>分析</w:t>
      </w:r>
    </w:p>
    <w:p w14:paraId="24CE841A" w14:textId="34C143DA" w:rsidR="00D21DF6" w:rsidRDefault="00D21DF6" w:rsidP="00D21DF6">
      <w:pPr>
        <w:pStyle w:val="a1"/>
        <w:numPr>
          <w:ilvl w:val="0"/>
          <w:numId w:val="7"/>
        </w:numPr>
        <w:ind w:firstLineChars="0"/>
      </w:pPr>
      <w:r>
        <w:rPr>
          <w:rFonts w:hint="eastAsia"/>
        </w:rPr>
        <w:t>代码中，</w:t>
      </w:r>
      <w:r>
        <w:t>m_Distributions</w:t>
      </w:r>
      <w:r>
        <w:rPr>
          <w:rFonts w:hint="eastAsia"/>
        </w:rPr>
        <w:t>表示条件概率，</w:t>
      </w:r>
      <w:r>
        <w:t>m_ClassDistribution</w:t>
      </w:r>
      <w:r>
        <w:rPr>
          <w:rFonts w:hint="eastAsia"/>
        </w:rPr>
        <w:t>表示先验概率</w:t>
      </w:r>
      <w:r>
        <w:t>：</w:t>
      </w:r>
    </w:p>
    <w:p w14:paraId="00013655" w14:textId="52305170" w:rsidR="00D21DF6" w:rsidRDefault="00D21DF6" w:rsidP="00D21DF6">
      <w:pPr>
        <w:pStyle w:val="a1"/>
        <w:ind w:left="920" w:firstLineChars="0" w:firstLine="0"/>
      </w:pPr>
      <w:r w:rsidRPr="00CC440C">
        <w:rPr>
          <w:noProof/>
        </w:rPr>
        <w:drawing>
          <wp:inline distT="0" distB="0" distL="0" distR="0" wp14:anchorId="22B12987" wp14:editId="545B384B">
            <wp:extent cx="2900429" cy="340964"/>
            <wp:effectExtent l="0" t="0" r="0" b="0"/>
            <wp:docPr id="63" name="图片 63" descr="../../屏幕快照%202018-05-01%2013.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屏幕快照%202018-05-01%2013.20.5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5705" cy="346286"/>
                    </a:xfrm>
                    <a:prstGeom prst="rect">
                      <a:avLst/>
                    </a:prstGeom>
                    <a:noFill/>
                    <a:ln>
                      <a:noFill/>
                    </a:ln>
                  </pic:spPr>
                </pic:pic>
              </a:graphicData>
            </a:graphic>
          </wp:inline>
        </w:drawing>
      </w:r>
    </w:p>
    <w:p w14:paraId="2AA3AEF3" w14:textId="52B80E43" w:rsidR="00D21DF6" w:rsidRDefault="00D21DF6" w:rsidP="00D21DF6">
      <w:pPr>
        <w:pStyle w:val="a1"/>
        <w:numPr>
          <w:ilvl w:val="0"/>
          <w:numId w:val="7"/>
        </w:numPr>
        <w:ind w:firstLineChars="0"/>
      </w:pPr>
      <w:r w:rsidRPr="00D21DF6">
        <w:rPr>
          <w:b/>
        </w:rPr>
        <w:t>buildClassifier</w:t>
      </w:r>
      <w:r>
        <w:t>函数为每一个类创建一个</w:t>
      </w:r>
      <w:r>
        <w:t>Es</w:t>
      </w:r>
      <w:r>
        <w:rPr>
          <w:rFonts w:hint="eastAsia"/>
        </w:rPr>
        <w:t>timator</w:t>
      </w:r>
      <w:r>
        <w:t>分类器：</w:t>
      </w:r>
    </w:p>
    <w:p w14:paraId="1BD68E17" w14:textId="1115D5AF" w:rsidR="00D21DF6" w:rsidRDefault="00D21DF6" w:rsidP="00D21DF6">
      <w:pPr>
        <w:pStyle w:val="a1"/>
        <w:ind w:left="920" w:firstLineChars="0" w:firstLine="0"/>
      </w:pPr>
      <w:r>
        <w:rPr>
          <w:rFonts w:hint="eastAsia"/>
          <w:noProof/>
        </w:rPr>
        <w:drawing>
          <wp:inline distT="0" distB="0" distL="0" distR="0" wp14:anchorId="0DB35F70" wp14:editId="42BA65AE">
            <wp:extent cx="4639694" cy="1602794"/>
            <wp:effectExtent l="0" t="0" r="8890" b="0"/>
            <wp:docPr id="62" name="图片 62" descr="../../屏幕快照%202018-05-01%2013.2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8-05-01%2013.27.1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55774" cy="1608349"/>
                    </a:xfrm>
                    <a:prstGeom prst="rect">
                      <a:avLst/>
                    </a:prstGeom>
                    <a:noFill/>
                    <a:ln>
                      <a:noFill/>
                    </a:ln>
                  </pic:spPr>
                </pic:pic>
              </a:graphicData>
            </a:graphic>
          </wp:inline>
        </w:drawing>
      </w:r>
    </w:p>
    <w:p w14:paraId="77421CFB" w14:textId="2C8289CE" w:rsidR="00D21DF6" w:rsidRDefault="00D21DF6" w:rsidP="00D21DF6">
      <w:pPr>
        <w:pStyle w:val="a1"/>
        <w:numPr>
          <w:ilvl w:val="0"/>
          <w:numId w:val="7"/>
        </w:numPr>
        <w:ind w:firstLineChars="0"/>
      </w:pPr>
      <w:r>
        <w:t>样本分类函数</w:t>
      </w:r>
      <w:r w:rsidRPr="00D21DF6">
        <w:rPr>
          <w:b/>
        </w:rPr>
        <w:t>distributionForInstance</w:t>
      </w:r>
      <w:r>
        <w:rPr>
          <w:rFonts w:hint="eastAsia"/>
        </w:rPr>
        <w:t>对</w:t>
      </w:r>
      <w:r>
        <w:t>输入样本进行分类：</w:t>
      </w:r>
      <w:r w:rsidR="008C1494">
        <w:t>扫描每一个样本，</w:t>
      </w:r>
      <w:r w:rsidR="008C1494">
        <w:rPr>
          <w:rFonts w:hint="eastAsia"/>
        </w:rPr>
        <w:t>temp</w:t>
      </w:r>
      <w:r w:rsidR="008C1494">
        <w:t>存储计算得到的</w:t>
      </w:r>
      <w:r w:rsidR="008C1494">
        <w:rPr>
          <w:rFonts w:hint="eastAsia"/>
        </w:rPr>
        <w:t>类</w:t>
      </w:r>
      <w:r w:rsidR="008C1494">
        <w:t>条件概率，</w:t>
      </w:r>
      <w:r w:rsidR="008C1494">
        <w:rPr>
          <w:rFonts w:hint="eastAsia"/>
        </w:rPr>
        <w:t>防止</w:t>
      </w:r>
      <w:r w:rsidR="008C1494">
        <w:t>结果过小，将得到的结果放大</w:t>
      </w:r>
    </w:p>
    <w:p w14:paraId="0DC8C151" w14:textId="4BBF4395" w:rsidR="004D621A" w:rsidRDefault="008C1494" w:rsidP="008C1494">
      <w:pPr>
        <w:pStyle w:val="a1"/>
        <w:ind w:left="920" w:firstLineChars="0" w:firstLine="0"/>
      </w:pPr>
      <w:r>
        <w:rPr>
          <w:rFonts w:hint="eastAsia"/>
          <w:noProof/>
        </w:rPr>
        <w:drawing>
          <wp:inline distT="0" distB="0" distL="0" distR="0" wp14:anchorId="091984F8" wp14:editId="2C612914">
            <wp:extent cx="4731134" cy="1832815"/>
            <wp:effectExtent l="0" t="0" r="0" b="0"/>
            <wp:docPr id="64" name="图片 64" descr="../../屏幕快照%202018-05-01%2013.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8-05-01%2013.32.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55177" cy="1842129"/>
                    </a:xfrm>
                    <a:prstGeom prst="rect">
                      <a:avLst/>
                    </a:prstGeom>
                    <a:noFill/>
                    <a:ln>
                      <a:noFill/>
                    </a:ln>
                  </pic:spPr>
                </pic:pic>
              </a:graphicData>
            </a:graphic>
          </wp:inline>
        </w:drawing>
      </w:r>
    </w:p>
    <w:p w14:paraId="18627493" w14:textId="67BDD507" w:rsidR="009C0AA4" w:rsidRDefault="004D621A">
      <w:pPr>
        <w:pStyle w:val="2"/>
        <w:spacing w:before="71" w:after="71"/>
        <w:rPr>
          <w:bCs/>
        </w:rPr>
      </w:pPr>
      <w:r>
        <w:rPr>
          <w:rFonts w:hint="eastAsia"/>
          <w:bCs/>
        </w:rPr>
        <w:t>逻辑回归</w:t>
      </w:r>
      <w:r>
        <w:rPr>
          <w:bCs/>
        </w:rPr>
        <w:t>算法</w:t>
      </w:r>
    </w:p>
    <w:p w14:paraId="48ED9520" w14:textId="0BF35D90" w:rsidR="009C0AA4" w:rsidRDefault="004D621A" w:rsidP="004D621A">
      <w:pPr>
        <w:pStyle w:val="3"/>
      </w:pPr>
      <w:bookmarkStart w:id="6" w:name="OLE_LINK4"/>
      <w:bookmarkStart w:id="7" w:name="OLE_LINK5"/>
      <w:r>
        <w:t>算法</w:t>
      </w:r>
      <w:r>
        <w:rPr>
          <w:rFonts w:hint="eastAsia"/>
        </w:rPr>
        <w:t>介绍</w:t>
      </w:r>
    </w:p>
    <w:bookmarkEnd w:id="6"/>
    <w:bookmarkEnd w:id="7"/>
    <w:p w14:paraId="37FDB546" w14:textId="08E49C7E" w:rsidR="007F62E5" w:rsidRPr="004D621A" w:rsidRDefault="004D621A" w:rsidP="007F62E5">
      <w:pPr>
        <w:pStyle w:val="a1"/>
        <w:ind w:firstLine="372"/>
      </w:pPr>
      <w:r>
        <w:t>逻辑回归</w:t>
      </w:r>
      <w:r w:rsidR="007F62E5">
        <w:t>算法直接对分类的可能行建模，</w:t>
      </w:r>
      <w:r w:rsidR="007F62E5">
        <w:rPr>
          <w:rFonts w:hint="eastAsia"/>
        </w:rPr>
        <w:t>适合</w:t>
      </w:r>
      <w:r w:rsidR="007F62E5">
        <w:t>做分类任务</w:t>
      </w:r>
      <w:r w:rsidR="00F50D3F">
        <w:t>，</w:t>
      </w:r>
      <w:r w:rsidR="00F50D3F">
        <w:rPr>
          <w:rFonts w:hint="eastAsia"/>
        </w:rPr>
        <w:t>多</w:t>
      </w:r>
      <w:r w:rsidR="00F50D3F">
        <w:t>处理二分类问题。</w:t>
      </w:r>
      <w:r>
        <w:t>它将数据拟合到一个</w:t>
      </w:r>
      <w:r>
        <w:t>logit</w:t>
      </w:r>
      <w:r>
        <w:t>函数，确立代价函数，</w:t>
      </w:r>
      <w:r>
        <w:rPr>
          <w:rFonts w:hint="eastAsia"/>
        </w:rPr>
        <w:t>通过</w:t>
      </w:r>
      <w:r>
        <w:t>优化方法求解出最优的模型参数</w:t>
      </w:r>
      <w:r w:rsidR="007F62E5">
        <w:t>，</w:t>
      </w:r>
      <w:r w:rsidR="00336EFD">
        <w:rPr>
          <w:rFonts w:hint="eastAsia"/>
        </w:rPr>
        <w:t>即</w:t>
      </w:r>
      <w:r w:rsidR="00336EFD">
        <w:t>一组权值，</w:t>
      </w:r>
      <w:r w:rsidR="00336EFD">
        <w:rPr>
          <w:rFonts w:hint="eastAsia"/>
        </w:rPr>
        <w:t>对于输入</w:t>
      </w:r>
      <w:r w:rsidR="00336EFD">
        <w:t>的测试</w:t>
      </w:r>
      <w:r w:rsidR="00336EFD">
        <w:rPr>
          <w:rFonts w:hint="eastAsia"/>
        </w:rPr>
        <w:t>集</w:t>
      </w:r>
      <w:r w:rsidR="00336EFD">
        <w:t>，</w:t>
      </w:r>
      <w:r w:rsidR="00336EFD">
        <w:rPr>
          <w:rFonts w:hint="eastAsia"/>
        </w:rPr>
        <w:t>这组</w:t>
      </w:r>
      <w:r w:rsidR="00336EFD">
        <w:t>权值与测试</w:t>
      </w:r>
      <w:r w:rsidR="00336EFD">
        <w:rPr>
          <w:rFonts w:hint="eastAsia"/>
        </w:rPr>
        <w:t>数据线性</w:t>
      </w:r>
      <w:r w:rsidR="00336EFD">
        <w:t>加和</w:t>
      </w:r>
      <w:r w:rsidR="00F50D3F">
        <w:t>，</w:t>
      </w:r>
      <w:r w:rsidR="00F50D3F">
        <w:rPr>
          <w:rFonts w:hint="eastAsia"/>
        </w:rPr>
        <w:t>并根据</w:t>
      </w:r>
      <w:r w:rsidR="00F50D3F">
        <w:t>结果</w:t>
      </w:r>
      <w:r w:rsidR="00F50D3F">
        <w:rPr>
          <w:rFonts w:hint="eastAsia"/>
        </w:rPr>
        <w:t>得到</w:t>
      </w:r>
      <w:r w:rsidR="00F50D3F">
        <w:t>分类结果。</w:t>
      </w:r>
    </w:p>
    <w:p w14:paraId="12E9D15E" w14:textId="507CE44C" w:rsidR="009C0AA4" w:rsidRDefault="007F62E5" w:rsidP="007F62E5">
      <w:pPr>
        <w:pStyle w:val="3"/>
      </w:pPr>
      <w:r>
        <w:rPr>
          <w:rFonts w:hint="eastAsia"/>
        </w:rPr>
        <w:t>算法</w:t>
      </w:r>
      <w:r>
        <w:t>过程</w:t>
      </w:r>
    </w:p>
    <w:p w14:paraId="61E2B33E" w14:textId="67C45FB5" w:rsidR="007F62E5" w:rsidRDefault="007F62E5" w:rsidP="007F62E5">
      <w:pPr>
        <w:pStyle w:val="a1"/>
        <w:numPr>
          <w:ilvl w:val="0"/>
          <w:numId w:val="6"/>
        </w:numPr>
        <w:ind w:firstLineChars="0"/>
      </w:pPr>
      <w:r>
        <w:rPr>
          <w:rFonts w:hint="eastAsia"/>
        </w:rPr>
        <w:t>构造</w:t>
      </w:r>
      <w:r>
        <w:t>预测函数</w:t>
      </w:r>
      <w:r>
        <w:t>logit</w:t>
      </w:r>
      <w:r>
        <w:t>：</w:t>
      </w:r>
    </w:p>
    <w:p w14:paraId="41E4DA5E" w14:textId="10167F16" w:rsidR="007F62E5" w:rsidRDefault="007F62E5" w:rsidP="007F62E5">
      <w:pPr>
        <w:pStyle w:val="a1"/>
        <w:ind w:left="1092" w:firstLineChars="0" w:firstLine="0"/>
      </w:pPr>
      <w:r>
        <w:rPr>
          <w:rFonts w:hint="eastAsia"/>
          <w:noProof/>
        </w:rPr>
        <w:drawing>
          <wp:inline distT="0" distB="0" distL="0" distR="0" wp14:anchorId="1323276A" wp14:editId="2DE9FBEF">
            <wp:extent cx="1494893" cy="415953"/>
            <wp:effectExtent l="0" t="0" r="3810" b="0"/>
            <wp:docPr id="59" name="图片 59" descr="../../屏幕快照%202018-04-30%2022.3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04-30%2022.36.3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6192" cy="421880"/>
                    </a:xfrm>
                    <a:prstGeom prst="rect">
                      <a:avLst/>
                    </a:prstGeom>
                    <a:noFill/>
                    <a:ln>
                      <a:noFill/>
                    </a:ln>
                  </pic:spPr>
                </pic:pic>
              </a:graphicData>
            </a:graphic>
          </wp:inline>
        </w:drawing>
      </w:r>
    </w:p>
    <w:p w14:paraId="0ECBA056" w14:textId="5101613E" w:rsidR="007F62E5" w:rsidRDefault="007F62E5" w:rsidP="007F62E5">
      <w:pPr>
        <w:pStyle w:val="a1"/>
        <w:numPr>
          <w:ilvl w:val="0"/>
          <w:numId w:val="6"/>
        </w:numPr>
        <w:ind w:firstLineChars="0"/>
      </w:pPr>
      <w:r>
        <w:rPr>
          <w:rFonts w:hint="eastAsia"/>
        </w:rPr>
        <w:t>构造</w:t>
      </w:r>
      <w:r>
        <w:t>损失函数</w:t>
      </w:r>
      <w:r>
        <w:t>J</w:t>
      </w:r>
      <w:r>
        <w:t>，通过极大似然估计</w:t>
      </w:r>
      <w:r>
        <w:rPr>
          <w:rFonts w:hint="eastAsia"/>
        </w:rPr>
        <w:t>推导</w:t>
      </w:r>
      <w:r>
        <w:t>得：（二分类情况下）</w:t>
      </w:r>
    </w:p>
    <w:p w14:paraId="54A58502" w14:textId="2B066BDC" w:rsidR="007F62E5" w:rsidRDefault="007F62E5" w:rsidP="007F62E5">
      <w:pPr>
        <w:pStyle w:val="a1"/>
        <w:ind w:left="1092" w:firstLineChars="0" w:firstLine="0"/>
      </w:pPr>
      <w:r>
        <w:rPr>
          <w:rFonts w:hint="eastAsia"/>
          <w:noProof/>
        </w:rPr>
        <w:drawing>
          <wp:inline distT="0" distB="0" distL="0" distR="0" wp14:anchorId="645B864C" wp14:editId="1E162ACB">
            <wp:extent cx="3561818" cy="436062"/>
            <wp:effectExtent l="0" t="0" r="0" b="0"/>
            <wp:docPr id="60" name="图片 60" descr="../../屏幕快照%202018-04-30%2022.3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04-30%2022.37.0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7852" cy="442922"/>
                    </a:xfrm>
                    <a:prstGeom prst="rect">
                      <a:avLst/>
                    </a:prstGeom>
                    <a:noFill/>
                    <a:ln>
                      <a:noFill/>
                    </a:ln>
                  </pic:spPr>
                </pic:pic>
              </a:graphicData>
            </a:graphic>
          </wp:inline>
        </w:drawing>
      </w:r>
    </w:p>
    <w:p w14:paraId="3FF45BB7" w14:textId="7F7A31CB" w:rsidR="007F62E5" w:rsidRPr="007F62E5" w:rsidRDefault="007F62E5" w:rsidP="007F62E5">
      <w:pPr>
        <w:pStyle w:val="a1"/>
        <w:numPr>
          <w:ilvl w:val="0"/>
          <w:numId w:val="6"/>
        </w:numPr>
        <w:ind w:firstLineChars="0"/>
      </w:pPr>
      <w:r>
        <w:t>使用优化方法（如梯度下降法或牛顿迭代法）</w:t>
      </w:r>
      <w:r w:rsidR="00336EFD">
        <w:t>使损失函数</w:t>
      </w:r>
      <w:r w:rsidR="00336EFD">
        <w:t>J</w:t>
      </w:r>
      <w:r w:rsidR="00336EFD">
        <w:t>最小，</w:t>
      </w:r>
      <w:r w:rsidR="00336EFD">
        <w:rPr>
          <w:rFonts w:hint="eastAsia"/>
        </w:rPr>
        <w:t>得到</w:t>
      </w:r>
      <w:r w:rsidR="00336EFD">
        <w:t>模型参数。</w:t>
      </w:r>
    </w:p>
    <w:p w14:paraId="5D3A9C5E" w14:textId="5144C780" w:rsidR="00102972" w:rsidRDefault="00102972" w:rsidP="008C1494">
      <w:pPr>
        <w:pStyle w:val="3"/>
        <w:rPr>
          <w:bCs/>
        </w:rPr>
      </w:pPr>
      <w:r>
        <w:rPr>
          <w:rFonts w:hint="eastAsia"/>
          <w:bCs/>
        </w:rPr>
        <w:t>算法</w:t>
      </w:r>
      <w:r w:rsidR="008C1494">
        <w:rPr>
          <w:rFonts w:hint="eastAsia"/>
          <w:bCs/>
        </w:rPr>
        <w:t>源代码</w:t>
      </w:r>
      <w:r w:rsidR="008C1494">
        <w:rPr>
          <w:bCs/>
        </w:rPr>
        <w:t>分析</w:t>
      </w:r>
    </w:p>
    <w:p w14:paraId="20543A51" w14:textId="660FBD13" w:rsidR="009D7EE7" w:rsidRDefault="009D7EE7" w:rsidP="009D7EE7">
      <w:pPr>
        <w:pStyle w:val="a1"/>
        <w:numPr>
          <w:ilvl w:val="0"/>
          <w:numId w:val="8"/>
        </w:numPr>
        <w:ind w:firstLineChars="0"/>
      </w:pPr>
      <w:r>
        <w:t>nC</w:t>
      </w:r>
      <w:r>
        <w:t>：训练集的</w:t>
      </w:r>
      <w:r w:rsidR="00C656D4">
        <w:rPr>
          <w:rFonts w:hint="eastAsia"/>
        </w:rPr>
        <w:t>样本</w:t>
      </w:r>
      <w:r>
        <w:t>个数；</w:t>
      </w:r>
    </w:p>
    <w:p w14:paraId="21166ACE" w14:textId="6574D41F" w:rsidR="009D7EE7" w:rsidRDefault="009D7EE7" w:rsidP="009D7EE7">
      <w:pPr>
        <w:pStyle w:val="a1"/>
        <w:ind w:left="1092" w:firstLineChars="0" w:firstLine="0"/>
      </w:pPr>
      <w:r>
        <w:t>xMean</w:t>
      </w:r>
      <w:r w:rsidR="00C656D4">
        <w:t>[i]</w:t>
      </w:r>
      <w:r>
        <w:t>：</w:t>
      </w:r>
      <w:r w:rsidR="00C656D4">
        <w:t>前</w:t>
      </w:r>
      <w:r w:rsidR="00C656D4">
        <w:t>i</w:t>
      </w:r>
      <w:r w:rsidR="00C656D4">
        <w:t>个</w:t>
      </w:r>
      <w:r>
        <w:t>特征的平均值；</w:t>
      </w:r>
    </w:p>
    <w:p w14:paraId="438D8FA1" w14:textId="52687F35" w:rsidR="009D7EE7" w:rsidRDefault="00C656D4" w:rsidP="009D7EE7">
      <w:pPr>
        <w:pStyle w:val="a1"/>
        <w:ind w:left="1092" w:firstLineChars="0" w:firstLine="0"/>
      </w:pPr>
      <w:r>
        <w:t>Xsd[i</w:t>
      </w:r>
      <w:r>
        <w:rPr>
          <w:rFonts w:hint="eastAsia"/>
        </w:rPr>
        <w:t>]</w:t>
      </w:r>
      <w:r w:rsidR="009D7EE7">
        <w:t>：</w:t>
      </w:r>
      <w:r>
        <w:t>前</w:t>
      </w:r>
      <w:r>
        <w:t>i</w:t>
      </w:r>
      <w:r>
        <w:t>个</w:t>
      </w:r>
      <w:r w:rsidR="009D7EE7">
        <w:t>特征的</w:t>
      </w:r>
      <w:r w:rsidR="009D7EE7">
        <w:rPr>
          <w:rFonts w:hint="eastAsia"/>
        </w:rPr>
        <w:t>标准差</w:t>
      </w:r>
      <w:r w:rsidR="009D7EE7">
        <w:t>；</w:t>
      </w:r>
    </w:p>
    <w:p w14:paraId="329A2CE5" w14:textId="5EED2683" w:rsidR="009D7EE7" w:rsidRDefault="009D7EE7" w:rsidP="009D7EE7">
      <w:pPr>
        <w:pStyle w:val="a1"/>
        <w:ind w:left="1092" w:firstLineChars="0" w:firstLine="0"/>
      </w:pPr>
      <w:r>
        <w:rPr>
          <w:rFonts w:hint="eastAsia"/>
        </w:rPr>
        <w:t>sY</w:t>
      </w:r>
      <w:r>
        <w:t>：分类的</w:t>
      </w:r>
      <w:r>
        <w:rPr>
          <w:rFonts w:hint="eastAsia"/>
        </w:rPr>
        <w:t>类别</w:t>
      </w:r>
      <w:r>
        <w:t>；</w:t>
      </w:r>
    </w:p>
    <w:p w14:paraId="56A65E21" w14:textId="05B5550C" w:rsidR="008C1494" w:rsidRDefault="009D7EE7" w:rsidP="009D7EE7">
      <w:pPr>
        <w:pStyle w:val="a1"/>
        <w:ind w:left="1092" w:firstLineChars="0" w:firstLine="0"/>
      </w:pPr>
      <w:r>
        <w:rPr>
          <w:rFonts w:hint="eastAsia"/>
        </w:rPr>
        <w:t>weights</w:t>
      </w:r>
      <w:r w:rsidR="00C656D4">
        <w:t>[i]</w:t>
      </w:r>
      <w:r>
        <w:t>：</w:t>
      </w:r>
      <w:r w:rsidR="00C656D4">
        <w:t>第</w:t>
      </w:r>
      <w:r w:rsidR="00C656D4">
        <w:t>i</w:t>
      </w:r>
      <w:r w:rsidR="00C656D4">
        <w:t>个</w:t>
      </w:r>
      <w:r>
        <w:t>特征的权重；</w:t>
      </w:r>
    </w:p>
    <w:p w14:paraId="28157C2B" w14:textId="21DC4F9C" w:rsidR="00F406BB" w:rsidRDefault="00F406BB" w:rsidP="009D7EE7">
      <w:pPr>
        <w:pStyle w:val="a1"/>
        <w:ind w:left="1092" w:firstLineChars="0" w:firstLine="0"/>
      </w:pPr>
      <w:r>
        <w:rPr>
          <w:rFonts w:hint="eastAsia"/>
        </w:rPr>
        <w:t>m</w:t>
      </w:r>
      <w:r>
        <w:t>_Data</w:t>
      </w:r>
      <w:r>
        <w:t>：属性值</w:t>
      </w:r>
    </w:p>
    <w:p w14:paraId="33ADE785" w14:textId="41DAE2B3" w:rsidR="009D7EE7" w:rsidRDefault="009D7EE7" w:rsidP="009D7EE7">
      <w:pPr>
        <w:pStyle w:val="a1"/>
        <w:ind w:left="1092" w:firstLineChars="0" w:firstLine="0"/>
      </w:pPr>
      <w:r>
        <w:rPr>
          <w:rFonts w:hint="eastAsia"/>
          <w:noProof/>
        </w:rPr>
        <w:drawing>
          <wp:inline distT="0" distB="0" distL="0" distR="0" wp14:anchorId="211A75BA" wp14:editId="15BA50BC">
            <wp:extent cx="2289278" cy="1035000"/>
            <wp:effectExtent l="0" t="0" r="0" b="6985"/>
            <wp:docPr id="65" name="图片 65" descr="../../屏幕快照%202018-05-01%2013.4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8-05-01%2013.43.5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0074" cy="1039881"/>
                    </a:xfrm>
                    <a:prstGeom prst="rect">
                      <a:avLst/>
                    </a:prstGeom>
                    <a:noFill/>
                    <a:ln>
                      <a:noFill/>
                    </a:ln>
                  </pic:spPr>
                </pic:pic>
              </a:graphicData>
            </a:graphic>
          </wp:inline>
        </w:drawing>
      </w:r>
    </w:p>
    <w:p w14:paraId="088621B4" w14:textId="7C48AF5A" w:rsidR="00F406BB" w:rsidRDefault="00F406BB" w:rsidP="00F406BB">
      <w:pPr>
        <w:pStyle w:val="a1"/>
        <w:numPr>
          <w:ilvl w:val="0"/>
          <w:numId w:val="8"/>
        </w:numPr>
        <w:ind w:firstLineChars="0"/>
      </w:pPr>
      <w:r>
        <w:rPr>
          <w:rFonts w:hint="eastAsia"/>
        </w:rPr>
        <w:t>输入</w:t>
      </w:r>
      <w:r>
        <w:t>属性值、</w:t>
      </w:r>
      <w:r>
        <w:rPr>
          <w:rFonts w:hint="eastAsia"/>
        </w:rPr>
        <w:t>权重</w:t>
      </w:r>
      <w:r>
        <w:t>，</w:t>
      </w:r>
      <w:r>
        <w:rPr>
          <w:rFonts w:hint="eastAsia"/>
        </w:rPr>
        <w:t>计算</w:t>
      </w:r>
      <w:r>
        <w:t>属性均值、</w:t>
      </w:r>
      <w:r>
        <w:rPr>
          <w:rFonts w:hint="eastAsia"/>
        </w:rPr>
        <w:t>属性标准差</w:t>
      </w:r>
      <w:r>
        <w:t>、</w:t>
      </w:r>
      <w:r>
        <w:rPr>
          <w:rFonts w:hint="eastAsia"/>
        </w:rPr>
        <w:t>类别</w:t>
      </w:r>
      <w:r>
        <w:t>数，</w:t>
      </w:r>
      <w:r>
        <w:rPr>
          <w:rFonts w:hint="eastAsia"/>
        </w:rPr>
        <w:t>Y</w:t>
      </w:r>
      <w:r>
        <w:t>[i]</w:t>
      </w:r>
      <w:r>
        <w:rPr>
          <w:rFonts w:hint="eastAsia"/>
        </w:rPr>
        <w:t>记录</w:t>
      </w:r>
      <w:r>
        <w:t>每个样本的类别值</w:t>
      </w:r>
    </w:p>
    <w:p w14:paraId="276A5970" w14:textId="6BDCB087" w:rsidR="00F406BB" w:rsidRDefault="00F406BB" w:rsidP="00F406BB">
      <w:pPr>
        <w:pStyle w:val="a1"/>
        <w:ind w:left="1092" w:firstLineChars="0" w:firstLine="0"/>
      </w:pPr>
      <w:r>
        <w:rPr>
          <w:rFonts w:hint="eastAsia"/>
          <w:noProof/>
        </w:rPr>
        <w:drawing>
          <wp:inline distT="0" distB="0" distL="0" distR="0" wp14:anchorId="345FF32B" wp14:editId="48466576">
            <wp:extent cx="1768681" cy="1734539"/>
            <wp:effectExtent l="0" t="0" r="9525" b="0"/>
            <wp:docPr id="68" name="图片 68" descr="../../屏幕快照%202018-05-01%2013.5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8-05-01%2013.58.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7114" cy="1742810"/>
                    </a:xfrm>
                    <a:prstGeom prst="rect">
                      <a:avLst/>
                    </a:prstGeom>
                    <a:noFill/>
                    <a:ln>
                      <a:noFill/>
                    </a:ln>
                  </pic:spPr>
                </pic:pic>
              </a:graphicData>
            </a:graphic>
          </wp:inline>
        </w:drawing>
      </w:r>
    </w:p>
    <w:p w14:paraId="0673B97C" w14:textId="5FA24229" w:rsidR="00F406BB" w:rsidRDefault="00F406BB" w:rsidP="00F406BB">
      <w:pPr>
        <w:pStyle w:val="a1"/>
        <w:numPr>
          <w:ilvl w:val="0"/>
          <w:numId w:val="8"/>
        </w:numPr>
        <w:ind w:firstLineChars="0"/>
      </w:pPr>
      <w:r>
        <w:t>计算</w:t>
      </w:r>
      <w:r>
        <w:t>xMean</w:t>
      </w:r>
      <w:r>
        <w:t>、</w:t>
      </w:r>
      <w:r>
        <w:rPr>
          <w:rFonts w:hint="eastAsia"/>
        </w:rPr>
        <w:t>xSD</w:t>
      </w:r>
      <w:r>
        <w:t>：</w:t>
      </w:r>
    </w:p>
    <w:p w14:paraId="05A680A7" w14:textId="2384ACF0" w:rsidR="00F406BB" w:rsidRDefault="00F406BB" w:rsidP="00F406BB">
      <w:pPr>
        <w:pStyle w:val="a1"/>
        <w:ind w:left="1092" w:firstLineChars="0" w:firstLine="0"/>
      </w:pPr>
      <w:r>
        <w:rPr>
          <w:rFonts w:hint="eastAsia"/>
          <w:noProof/>
        </w:rPr>
        <w:drawing>
          <wp:inline distT="0" distB="0" distL="0" distR="0" wp14:anchorId="7B29CC04" wp14:editId="2A39C6F5">
            <wp:extent cx="4119983" cy="959326"/>
            <wp:effectExtent l="0" t="0" r="0" b="6350"/>
            <wp:docPr id="69" name="图片 69" descr="../../屏幕快照%202018-05-01%2013.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18-05-01%2013.59.3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6022" cy="972374"/>
                    </a:xfrm>
                    <a:prstGeom prst="rect">
                      <a:avLst/>
                    </a:prstGeom>
                    <a:noFill/>
                    <a:ln>
                      <a:noFill/>
                    </a:ln>
                  </pic:spPr>
                </pic:pic>
              </a:graphicData>
            </a:graphic>
          </wp:inline>
        </w:drawing>
      </w:r>
    </w:p>
    <w:p w14:paraId="3A660DA6" w14:textId="77777777" w:rsidR="00C656D4" w:rsidRDefault="00C656D4" w:rsidP="00C656D4">
      <w:pPr>
        <w:pStyle w:val="a1"/>
        <w:numPr>
          <w:ilvl w:val="0"/>
          <w:numId w:val="8"/>
        </w:numPr>
        <w:ind w:firstLineChars="0"/>
      </w:pPr>
      <w:r>
        <w:t>优化：</w:t>
      </w:r>
      <w:r>
        <w:t>m_MaxIts</w:t>
      </w:r>
      <w:r>
        <w:rPr>
          <w:rFonts w:hint="eastAsia"/>
        </w:rPr>
        <w:t>是</w:t>
      </w:r>
      <w:r>
        <w:t>优化迭代的次数，</w:t>
      </w:r>
      <w:r>
        <w:rPr>
          <w:rFonts w:hint="eastAsia"/>
        </w:rPr>
        <w:t>优化</w:t>
      </w:r>
      <w:r>
        <w:t>方法为</w:t>
      </w:r>
      <w:r>
        <w:t>findArgmin</w:t>
      </w:r>
    </w:p>
    <w:p w14:paraId="7B02EDB4" w14:textId="13317BB2" w:rsidR="00C656D4" w:rsidRDefault="00C656D4" w:rsidP="00C656D4">
      <w:pPr>
        <w:pStyle w:val="a1"/>
        <w:ind w:left="1092" w:firstLineChars="0" w:firstLine="0"/>
      </w:pPr>
      <w:r>
        <w:rPr>
          <w:noProof/>
        </w:rPr>
        <w:drawing>
          <wp:inline distT="0" distB="0" distL="0" distR="0" wp14:anchorId="74F6F14D" wp14:editId="3777E0B9">
            <wp:extent cx="3175103" cy="1693196"/>
            <wp:effectExtent l="0" t="0" r="0" b="8890"/>
            <wp:docPr id="67" name="图片 67" descr="../../屏幕快照%202018-05-01%2013.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8-05-01%2013.52.4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0180" cy="1701236"/>
                    </a:xfrm>
                    <a:prstGeom prst="rect">
                      <a:avLst/>
                    </a:prstGeom>
                    <a:noFill/>
                    <a:ln>
                      <a:noFill/>
                    </a:ln>
                  </pic:spPr>
                </pic:pic>
              </a:graphicData>
            </a:graphic>
          </wp:inline>
        </w:drawing>
      </w:r>
    </w:p>
    <w:p w14:paraId="7C497525" w14:textId="29200BBF" w:rsidR="00C656D4" w:rsidRDefault="00C656D4" w:rsidP="00F406BB">
      <w:pPr>
        <w:pStyle w:val="a1"/>
        <w:numPr>
          <w:ilvl w:val="0"/>
          <w:numId w:val="8"/>
        </w:numPr>
        <w:ind w:firstLineChars="0"/>
      </w:pPr>
      <w:r>
        <w:t>样本分类函数</w:t>
      </w:r>
      <w:r w:rsidRPr="00D21DF6">
        <w:rPr>
          <w:b/>
        </w:rPr>
        <w:t>distributionForInstance</w:t>
      </w:r>
      <w:r>
        <w:rPr>
          <w:rFonts w:hint="eastAsia"/>
        </w:rPr>
        <w:t>对</w:t>
      </w:r>
      <w:r>
        <w:t>输入样本进行分类：</w:t>
      </w:r>
    </w:p>
    <w:p w14:paraId="4D6F693D" w14:textId="26CD1F8D" w:rsidR="00C656D4" w:rsidRDefault="00C656D4" w:rsidP="00C656D4">
      <w:pPr>
        <w:pStyle w:val="a1"/>
        <w:ind w:left="1092" w:firstLineChars="0" w:firstLine="0"/>
      </w:pPr>
      <w:r>
        <w:rPr>
          <w:rFonts w:hint="eastAsia"/>
          <w:noProof/>
        </w:rPr>
        <w:drawing>
          <wp:inline distT="0" distB="0" distL="0" distR="0" wp14:anchorId="2B773C2E" wp14:editId="6332983D">
            <wp:extent cx="3175103" cy="1771931"/>
            <wp:effectExtent l="0" t="0" r="0" b="6350"/>
            <wp:docPr id="71" name="图片 71" descr="../../屏幕快照%202018-05-01%2014.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18-05-01%2014.03.2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5186" cy="1783139"/>
                    </a:xfrm>
                    <a:prstGeom prst="rect">
                      <a:avLst/>
                    </a:prstGeom>
                    <a:noFill/>
                    <a:ln>
                      <a:noFill/>
                    </a:ln>
                  </pic:spPr>
                </pic:pic>
              </a:graphicData>
            </a:graphic>
          </wp:inline>
        </w:drawing>
      </w:r>
    </w:p>
    <w:p w14:paraId="4238CBE3" w14:textId="3628AD53" w:rsidR="00F406BB" w:rsidRDefault="00F406BB" w:rsidP="00F406BB">
      <w:pPr>
        <w:pStyle w:val="a1"/>
        <w:numPr>
          <w:ilvl w:val="0"/>
          <w:numId w:val="8"/>
        </w:numPr>
        <w:ind w:firstLineChars="0"/>
      </w:pPr>
      <w:r>
        <w:t>计算概率：</w:t>
      </w:r>
    </w:p>
    <w:p w14:paraId="3E9044F0" w14:textId="0AFB0768" w:rsidR="009D7EE7" w:rsidRPr="008C1494" w:rsidRDefault="00F406BB" w:rsidP="00C656D4">
      <w:pPr>
        <w:pStyle w:val="a1"/>
        <w:ind w:left="1092" w:firstLineChars="0" w:firstLine="0"/>
      </w:pPr>
      <w:r>
        <w:rPr>
          <w:rFonts w:hint="eastAsia"/>
          <w:noProof/>
        </w:rPr>
        <w:drawing>
          <wp:inline distT="0" distB="0" distL="0" distR="0" wp14:anchorId="7998D2CD" wp14:editId="52717B16">
            <wp:extent cx="2230223" cy="2037270"/>
            <wp:effectExtent l="0" t="0" r="5080" b="0"/>
            <wp:docPr id="70" name="图片 70" descr="../../屏幕快照%202018-05-01%2014.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18-05-01%2014.01.1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36450" cy="2042959"/>
                    </a:xfrm>
                    <a:prstGeom prst="rect">
                      <a:avLst/>
                    </a:prstGeom>
                    <a:noFill/>
                    <a:ln>
                      <a:noFill/>
                    </a:ln>
                  </pic:spPr>
                </pic:pic>
              </a:graphicData>
            </a:graphic>
          </wp:inline>
        </w:drawing>
      </w:r>
    </w:p>
    <w:p w14:paraId="10280F79" w14:textId="07BCF237" w:rsidR="00102972" w:rsidRDefault="00102972" w:rsidP="00102972">
      <w:pPr>
        <w:pStyle w:val="2"/>
        <w:spacing w:before="71" w:after="71"/>
        <w:rPr>
          <w:bCs/>
        </w:rPr>
      </w:pPr>
      <w:bookmarkStart w:id="8" w:name="OLE_LINK14"/>
      <w:bookmarkStart w:id="9" w:name="OLE_LINK15"/>
      <w:r>
        <w:rPr>
          <w:rFonts w:hint="eastAsia"/>
          <w:bCs/>
        </w:rPr>
        <w:t>决策树</w:t>
      </w:r>
      <w:r>
        <w:rPr>
          <w:bCs/>
        </w:rPr>
        <w:t>C4.5</w:t>
      </w:r>
      <w:r>
        <w:rPr>
          <w:bCs/>
        </w:rPr>
        <w:t>算法</w:t>
      </w:r>
    </w:p>
    <w:p w14:paraId="6A4FFB25" w14:textId="77777777" w:rsidR="00C656D4" w:rsidRDefault="00C656D4" w:rsidP="00C656D4">
      <w:pPr>
        <w:pStyle w:val="3"/>
      </w:pPr>
      <w:bookmarkStart w:id="10" w:name="OLE_LINK6"/>
      <w:bookmarkStart w:id="11" w:name="OLE_LINK7"/>
      <w:bookmarkEnd w:id="8"/>
      <w:bookmarkEnd w:id="9"/>
      <w:r>
        <w:t>算法</w:t>
      </w:r>
      <w:r>
        <w:rPr>
          <w:rFonts w:hint="eastAsia"/>
        </w:rPr>
        <w:t>介绍</w:t>
      </w:r>
    </w:p>
    <w:bookmarkEnd w:id="10"/>
    <w:bookmarkEnd w:id="11"/>
    <w:p w14:paraId="23FF5DE5" w14:textId="77777777" w:rsidR="002F7984" w:rsidRDefault="00C656D4" w:rsidP="00102972">
      <w:pPr>
        <w:pStyle w:val="a1"/>
        <w:ind w:firstLine="372"/>
      </w:pPr>
      <w:r>
        <w:t>决策树是一个树结构，</w:t>
      </w:r>
      <w:r>
        <w:rPr>
          <w:rFonts w:hint="eastAsia"/>
        </w:rPr>
        <w:t>每个</w:t>
      </w:r>
      <w:r>
        <w:t>非叶节点表示一个特征属性上的测试，</w:t>
      </w:r>
      <w:r>
        <w:rPr>
          <w:rFonts w:hint="eastAsia"/>
        </w:rPr>
        <w:t>每个</w:t>
      </w:r>
      <w:r>
        <w:t>分支表示这个特征属性在某个值域上的输出，</w:t>
      </w:r>
      <w:r>
        <w:rPr>
          <w:rFonts w:hint="eastAsia"/>
        </w:rPr>
        <w:t>每个</w:t>
      </w:r>
      <w:r>
        <w:t>叶节点存放一个类别</w:t>
      </w:r>
      <w:r w:rsidR="002F7984">
        <w:t>。</w:t>
      </w:r>
      <w:r w:rsidR="002F7984">
        <w:rPr>
          <w:rFonts w:hint="eastAsia"/>
        </w:rPr>
        <w:t>决策树</w:t>
      </w:r>
      <w:r w:rsidR="002F7984">
        <w:t>的决策过程大致是：</w:t>
      </w:r>
      <w:r w:rsidR="002F7984">
        <w:rPr>
          <w:rFonts w:hint="eastAsia"/>
        </w:rPr>
        <w:t>从</w:t>
      </w:r>
      <w:r w:rsidR="002F7984">
        <w:t>根结点开始，测试待分类项中相应的特征属性，</w:t>
      </w:r>
      <w:r w:rsidR="002F7984">
        <w:rPr>
          <w:rFonts w:hint="eastAsia"/>
        </w:rPr>
        <w:t>按照其</w:t>
      </w:r>
      <w:r w:rsidR="002F7984">
        <w:t>值选择输出分支</w:t>
      </w:r>
      <w:r w:rsidR="002F7984">
        <w:rPr>
          <w:rFonts w:hint="eastAsia"/>
        </w:rPr>
        <w:t>直到</w:t>
      </w:r>
      <w:r w:rsidR="002F7984">
        <w:t>到达叶节点，</w:t>
      </w:r>
      <w:r w:rsidR="002F7984">
        <w:rPr>
          <w:rFonts w:hint="eastAsia"/>
        </w:rPr>
        <w:t>将</w:t>
      </w:r>
      <w:r w:rsidR="002F7984">
        <w:t>叶节点中存放的类别作为决策结果。</w:t>
      </w:r>
    </w:p>
    <w:p w14:paraId="73C2B85F" w14:textId="79EA5D6A" w:rsidR="00102972" w:rsidRDefault="002F7984" w:rsidP="00102972">
      <w:pPr>
        <w:pStyle w:val="a1"/>
        <w:ind w:firstLine="372"/>
      </w:pPr>
      <w:r>
        <w:t>决策树中最为关键的是属性选择度量，</w:t>
      </w:r>
      <w:r>
        <w:rPr>
          <w:rFonts w:hint="eastAsia"/>
        </w:rPr>
        <w:t>即一种</w:t>
      </w:r>
      <w:r>
        <w:t>选择分裂准则，</w:t>
      </w:r>
      <w:r>
        <w:rPr>
          <w:rFonts w:hint="eastAsia"/>
        </w:rPr>
        <w:t>将</w:t>
      </w:r>
      <w:r>
        <w:t>给定的类标记和训练集合数据</w:t>
      </w:r>
      <w:r>
        <w:rPr>
          <w:rFonts w:hint="eastAsia"/>
        </w:rPr>
        <w:t>最好的</w:t>
      </w:r>
      <w:r>
        <w:t>划分为个体类。</w:t>
      </w:r>
      <w:r>
        <w:rPr>
          <w:rFonts w:hint="eastAsia"/>
        </w:rPr>
        <w:t>本实验</w:t>
      </w:r>
      <w:r>
        <w:t>介绍</w:t>
      </w:r>
      <w:r>
        <w:t>C4.5</w:t>
      </w:r>
      <w:r>
        <w:rPr>
          <w:rFonts w:hint="eastAsia"/>
        </w:rPr>
        <w:t>算法</w:t>
      </w:r>
      <w:r>
        <w:t>。</w:t>
      </w:r>
    </w:p>
    <w:p w14:paraId="017025DD" w14:textId="4EEB27BF" w:rsidR="002F7984" w:rsidRDefault="002F7984" w:rsidP="002F7984">
      <w:pPr>
        <w:pStyle w:val="3"/>
      </w:pPr>
      <w:r>
        <w:t>算法</w:t>
      </w:r>
      <w:r>
        <w:rPr>
          <w:rFonts w:hint="eastAsia"/>
        </w:rPr>
        <w:t>过程</w:t>
      </w:r>
    </w:p>
    <w:p w14:paraId="2ED02034" w14:textId="05F54BFE" w:rsidR="002F7984" w:rsidRDefault="00076221" w:rsidP="00076221">
      <w:pPr>
        <w:pStyle w:val="a1"/>
        <w:numPr>
          <w:ilvl w:val="0"/>
          <w:numId w:val="9"/>
        </w:numPr>
        <w:ind w:firstLineChars="0"/>
      </w:pPr>
      <w:r>
        <w:rPr>
          <w:rFonts w:hint="eastAsia"/>
        </w:rPr>
        <w:t>D</w:t>
      </w:r>
      <w:r>
        <w:t>的信息熵为：</w:t>
      </w:r>
    </w:p>
    <w:p w14:paraId="67CC8631" w14:textId="46C59CB3" w:rsidR="00076221" w:rsidRDefault="00076221" w:rsidP="00076221">
      <w:pPr>
        <w:pStyle w:val="a1"/>
        <w:ind w:left="1092" w:firstLineChars="0" w:firstLine="0"/>
      </w:pPr>
      <w:r>
        <w:rPr>
          <w:noProof/>
        </w:rPr>
        <w:drawing>
          <wp:inline distT="0" distB="0" distL="0" distR="0" wp14:anchorId="6C746916" wp14:editId="3D9A796B">
            <wp:extent cx="1613003" cy="391782"/>
            <wp:effectExtent l="0" t="0" r="0" b="0"/>
            <wp:docPr id="75" name="图片 75" descr="../../屏幕快照%202018-05-01%2014.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8-05-01%2014.31.1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8759" cy="395609"/>
                    </a:xfrm>
                    <a:prstGeom prst="rect">
                      <a:avLst/>
                    </a:prstGeom>
                    <a:noFill/>
                    <a:ln>
                      <a:noFill/>
                    </a:ln>
                  </pic:spPr>
                </pic:pic>
              </a:graphicData>
            </a:graphic>
          </wp:inline>
        </w:drawing>
      </w:r>
    </w:p>
    <w:p w14:paraId="2E70F3C4" w14:textId="255B2AB0" w:rsidR="00076221" w:rsidRDefault="00076221" w:rsidP="00076221">
      <w:pPr>
        <w:pStyle w:val="a1"/>
        <w:ind w:left="1092" w:firstLineChars="0" w:firstLine="0"/>
      </w:pPr>
      <w:r>
        <w:t>其中，</w:t>
      </w:r>
      <w:r>
        <w:rPr>
          <w:rFonts w:hint="eastAsia"/>
        </w:rPr>
        <w:t>D</w:t>
      </w:r>
      <w:r>
        <w:rPr>
          <w:rFonts w:hint="eastAsia"/>
        </w:rPr>
        <w:t>是一个</w:t>
      </w:r>
      <w:r>
        <w:t>用类别对训练</w:t>
      </w:r>
      <w:r>
        <w:rPr>
          <w:rFonts w:hint="eastAsia"/>
        </w:rPr>
        <w:t>集</w:t>
      </w:r>
      <w:r>
        <w:t>进行的划分结果，</w:t>
      </w:r>
      <w:r>
        <w:t>pi</w:t>
      </w:r>
      <w:r>
        <w:t>是</w:t>
      </w:r>
      <w:r>
        <w:rPr>
          <w:rFonts w:hint="eastAsia"/>
        </w:rPr>
        <w:t>第</w:t>
      </w:r>
      <w:r>
        <w:t>i</w:t>
      </w:r>
      <w:r>
        <w:rPr>
          <w:rFonts w:hint="eastAsia"/>
        </w:rPr>
        <w:t>类</w:t>
      </w:r>
      <w:r>
        <w:t>在整个</w:t>
      </w:r>
      <w:r>
        <w:rPr>
          <w:rFonts w:hint="eastAsia"/>
        </w:rPr>
        <w:t>训练集</w:t>
      </w:r>
      <w:r>
        <w:t>中出现的概率</w:t>
      </w:r>
    </w:p>
    <w:p w14:paraId="3EF2C6F4" w14:textId="20C186CE" w:rsidR="00076221" w:rsidRDefault="00076221" w:rsidP="00076221">
      <w:pPr>
        <w:pStyle w:val="a1"/>
        <w:ind w:left="1092" w:firstLineChars="0" w:firstLine="0"/>
      </w:pPr>
      <w:r>
        <w:rPr>
          <w:rFonts w:hint="eastAsia"/>
        </w:rPr>
        <w:t>训练集</w:t>
      </w:r>
      <w:r>
        <w:t>D</w:t>
      </w:r>
      <w:r>
        <w:t>按属性</w:t>
      </w:r>
      <w:r>
        <w:t>A</w:t>
      </w:r>
      <w:r>
        <w:t>进行划分得到的</w:t>
      </w:r>
      <w:r w:rsidR="00080E53">
        <w:t>信息熵</w:t>
      </w:r>
      <w:r>
        <w:rPr>
          <w:rFonts w:hint="eastAsia"/>
        </w:rPr>
        <w:t>为</w:t>
      </w:r>
      <w:r>
        <w:t>：</w:t>
      </w:r>
    </w:p>
    <w:p w14:paraId="3DE6AD2E" w14:textId="4282E6D2" w:rsidR="00076221" w:rsidRDefault="00080E53" w:rsidP="00076221">
      <w:pPr>
        <w:pStyle w:val="a1"/>
        <w:ind w:left="1092" w:firstLineChars="0" w:firstLine="0"/>
      </w:pPr>
      <w:r>
        <w:rPr>
          <w:rFonts w:hint="eastAsia"/>
          <w:noProof/>
        </w:rPr>
        <w:drawing>
          <wp:inline distT="0" distB="0" distL="0" distR="0" wp14:anchorId="650D9234" wp14:editId="57AE2358">
            <wp:extent cx="1967333" cy="466802"/>
            <wp:effectExtent l="0" t="0" r="0" b="0"/>
            <wp:docPr id="76" name="图片 76" descr="../../屏幕快照%202018-05-01%2014.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屏幕快照%202018-05-01%2014.33.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2581" cy="468047"/>
                    </a:xfrm>
                    <a:prstGeom prst="rect">
                      <a:avLst/>
                    </a:prstGeom>
                    <a:noFill/>
                    <a:ln>
                      <a:noFill/>
                    </a:ln>
                  </pic:spPr>
                </pic:pic>
              </a:graphicData>
            </a:graphic>
          </wp:inline>
        </w:drawing>
      </w:r>
    </w:p>
    <w:p w14:paraId="35815DA8" w14:textId="4DD9D342" w:rsidR="00076221" w:rsidRDefault="00080E53" w:rsidP="00076221">
      <w:pPr>
        <w:pStyle w:val="a1"/>
        <w:numPr>
          <w:ilvl w:val="0"/>
          <w:numId w:val="9"/>
        </w:numPr>
        <w:ind w:firstLineChars="0"/>
      </w:pPr>
      <w:r>
        <w:rPr>
          <w:rFonts w:hint="eastAsia"/>
        </w:rPr>
        <w:t>信息</w:t>
      </w:r>
      <w:r>
        <w:t>增益：</w:t>
      </w:r>
    </w:p>
    <w:p w14:paraId="72915E41" w14:textId="053E94DB" w:rsidR="00080E53" w:rsidRDefault="00080E53" w:rsidP="00080E53">
      <w:pPr>
        <w:pStyle w:val="a1"/>
        <w:ind w:left="1092" w:firstLineChars="0" w:firstLine="0"/>
      </w:pPr>
      <w:r>
        <w:rPr>
          <w:rFonts w:hint="eastAsia"/>
          <w:noProof/>
        </w:rPr>
        <w:drawing>
          <wp:inline distT="0" distB="0" distL="0" distR="0" wp14:anchorId="2E450EE1" wp14:editId="12F53E0B">
            <wp:extent cx="2262608" cy="332607"/>
            <wp:effectExtent l="0" t="0" r="0" b="0"/>
            <wp:docPr id="77" name="图片 77" descr="../../屏幕快照%202018-05-01%2014.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屏幕快照%202018-05-01%2014.34.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2011" cy="335459"/>
                    </a:xfrm>
                    <a:prstGeom prst="rect">
                      <a:avLst/>
                    </a:prstGeom>
                    <a:noFill/>
                    <a:ln>
                      <a:noFill/>
                    </a:ln>
                  </pic:spPr>
                </pic:pic>
              </a:graphicData>
            </a:graphic>
          </wp:inline>
        </w:drawing>
      </w:r>
    </w:p>
    <w:p w14:paraId="11C83499" w14:textId="50D22A69" w:rsidR="00076221" w:rsidRDefault="00076221" w:rsidP="00076221">
      <w:pPr>
        <w:pStyle w:val="a1"/>
        <w:numPr>
          <w:ilvl w:val="0"/>
          <w:numId w:val="9"/>
        </w:numPr>
        <w:ind w:firstLineChars="0"/>
      </w:pPr>
      <w:r>
        <w:rPr>
          <w:rFonts w:hint="eastAsia"/>
        </w:rPr>
        <w:t>定义</w:t>
      </w:r>
      <w:r>
        <w:t>“</w:t>
      </w:r>
      <w:r>
        <w:t>分裂信息</w:t>
      </w:r>
      <w:r>
        <w:t>”</w:t>
      </w:r>
      <w:r>
        <w:t>，训练集按属性</w:t>
      </w:r>
      <w:r>
        <w:t>A</w:t>
      </w:r>
      <w:r>
        <w:t>进行划分</w:t>
      </w:r>
      <w:r>
        <w:rPr>
          <w:rFonts w:hint="eastAsia"/>
        </w:rPr>
        <w:t>的</w:t>
      </w:r>
      <w:r>
        <w:t>分裂信息为：</w:t>
      </w:r>
    </w:p>
    <w:p w14:paraId="464BE0E5" w14:textId="4E1577A4" w:rsidR="00076221" w:rsidRDefault="00076221" w:rsidP="00076221">
      <w:pPr>
        <w:pStyle w:val="a1"/>
        <w:ind w:left="1092" w:firstLineChars="0" w:firstLine="0"/>
      </w:pPr>
      <w:r>
        <w:rPr>
          <w:rFonts w:hint="eastAsia"/>
          <w:noProof/>
        </w:rPr>
        <w:drawing>
          <wp:inline distT="0" distB="0" distL="0" distR="0" wp14:anchorId="5611720D" wp14:editId="46AC1CF6">
            <wp:extent cx="2439773" cy="460262"/>
            <wp:effectExtent l="0" t="0" r="0" b="0"/>
            <wp:docPr id="72" name="图片 72" descr="../../屏幕快照%202018-05-01%2014.2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18-05-01%2014.25.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0305" cy="464135"/>
                    </a:xfrm>
                    <a:prstGeom prst="rect">
                      <a:avLst/>
                    </a:prstGeom>
                    <a:noFill/>
                    <a:ln>
                      <a:noFill/>
                    </a:ln>
                  </pic:spPr>
                </pic:pic>
              </a:graphicData>
            </a:graphic>
          </wp:inline>
        </w:drawing>
      </w:r>
    </w:p>
    <w:p w14:paraId="56ABD22F" w14:textId="65FDC473" w:rsidR="00076221" w:rsidRDefault="00076221" w:rsidP="00076221">
      <w:pPr>
        <w:pStyle w:val="a1"/>
        <w:numPr>
          <w:ilvl w:val="0"/>
          <w:numId w:val="9"/>
        </w:numPr>
        <w:ind w:firstLineChars="0"/>
      </w:pPr>
      <w:r>
        <w:t>定义增益率：</w:t>
      </w:r>
    </w:p>
    <w:p w14:paraId="193454DB" w14:textId="031EBEBA" w:rsidR="00076221" w:rsidRDefault="00076221" w:rsidP="00076221">
      <w:pPr>
        <w:pStyle w:val="a1"/>
        <w:ind w:left="1092" w:firstLineChars="0" w:firstLine="0"/>
      </w:pPr>
      <w:r>
        <w:rPr>
          <w:rFonts w:hint="eastAsia"/>
          <w:noProof/>
        </w:rPr>
        <w:drawing>
          <wp:inline distT="0" distB="0" distL="0" distR="0" wp14:anchorId="7B70E57E" wp14:editId="6143BA83">
            <wp:extent cx="2026388" cy="411771"/>
            <wp:effectExtent l="0" t="0" r="5715" b="0"/>
            <wp:docPr id="74" name="图片 74" descr="../../屏幕快照%202018-05-01%2014.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18-05-01%2014.30.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7638" cy="416089"/>
                    </a:xfrm>
                    <a:prstGeom prst="rect">
                      <a:avLst/>
                    </a:prstGeom>
                    <a:noFill/>
                    <a:ln>
                      <a:noFill/>
                    </a:ln>
                  </pic:spPr>
                </pic:pic>
              </a:graphicData>
            </a:graphic>
          </wp:inline>
        </w:drawing>
      </w:r>
    </w:p>
    <w:p w14:paraId="153F6BF0" w14:textId="2A3C2DB7" w:rsidR="00076221" w:rsidRDefault="00080E53" w:rsidP="00080E53">
      <w:pPr>
        <w:pStyle w:val="a1"/>
        <w:numPr>
          <w:ilvl w:val="0"/>
          <w:numId w:val="9"/>
        </w:numPr>
        <w:ind w:firstLineChars="0"/>
      </w:pPr>
      <w:r>
        <w:rPr>
          <w:rFonts w:hint="eastAsia"/>
        </w:rPr>
        <w:t>选择</w:t>
      </w:r>
      <w:r>
        <w:t>增益率最大的属性作为分裂属性</w:t>
      </w:r>
    </w:p>
    <w:p w14:paraId="1891A347" w14:textId="35C31ABE" w:rsidR="00080E53" w:rsidRDefault="00080E53" w:rsidP="00080E53">
      <w:pPr>
        <w:pStyle w:val="3"/>
      </w:pPr>
      <w:r>
        <w:t>算法</w:t>
      </w:r>
      <w:r>
        <w:rPr>
          <w:rFonts w:hint="eastAsia"/>
        </w:rPr>
        <w:t>源代码</w:t>
      </w:r>
      <w:r>
        <w:t>分析</w:t>
      </w:r>
    </w:p>
    <w:p w14:paraId="4E5149C1" w14:textId="17D58B89" w:rsidR="00FD5DBA" w:rsidRDefault="00FD5DBA" w:rsidP="00FD5DBA">
      <w:pPr>
        <w:pStyle w:val="a1"/>
        <w:numPr>
          <w:ilvl w:val="0"/>
          <w:numId w:val="10"/>
        </w:numPr>
        <w:ind w:firstLineChars="0"/>
      </w:pPr>
      <w:r>
        <w:t>buildClassifer</w:t>
      </w:r>
      <w:r>
        <w:t>函数</w:t>
      </w:r>
      <w:r>
        <w:rPr>
          <w:rFonts w:hint="eastAsia"/>
        </w:rPr>
        <w:t>创建</w:t>
      </w:r>
      <w:r>
        <w:t>一</w:t>
      </w:r>
      <w:r>
        <w:rPr>
          <w:rFonts w:hint="eastAsia"/>
        </w:rPr>
        <w:t>个</w:t>
      </w:r>
      <w:r>
        <w:t>树结构：</w:t>
      </w:r>
    </w:p>
    <w:p w14:paraId="1334803F" w14:textId="1B299566" w:rsidR="00FD5DBA" w:rsidRDefault="00FD5DBA" w:rsidP="00FD5DBA">
      <w:pPr>
        <w:pStyle w:val="a1"/>
        <w:ind w:left="1092" w:firstLineChars="0" w:firstLine="0"/>
      </w:pPr>
      <w:r>
        <w:t>首先判断是否为二叉树，</w:t>
      </w:r>
      <w:r>
        <w:rPr>
          <w:rFonts w:hint="eastAsia"/>
        </w:rPr>
        <w:t>再根据</w:t>
      </w:r>
      <w:r>
        <w:t>m_reducedErrorPruning</w:t>
      </w:r>
      <w:r w:rsidR="00456AB6">
        <w:rPr>
          <w:rFonts w:hint="eastAsia"/>
        </w:rPr>
        <w:t>选择</w:t>
      </w:r>
      <w:r w:rsidR="00456AB6">
        <w:t>构建树的方法</w:t>
      </w:r>
      <w:r>
        <w:t>，</w:t>
      </w:r>
      <w:r>
        <w:rPr>
          <w:rFonts w:hint="eastAsia"/>
        </w:rPr>
        <w:t>modSelection</w:t>
      </w:r>
      <w:r>
        <w:t>用于选择分裂模型，</w:t>
      </w:r>
      <w:r>
        <w:rPr>
          <w:rFonts w:hint="eastAsia"/>
        </w:rPr>
        <w:t>m</w:t>
      </w:r>
      <w:r>
        <w:t>_root</w:t>
      </w:r>
      <w:r>
        <w:rPr>
          <w:rFonts w:hint="eastAsia"/>
        </w:rPr>
        <w:t>是</w:t>
      </w:r>
      <w:r>
        <w:t>树的根结点</w:t>
      </w:r>
    </w:p>
    <w:p w14:paraId="5E67CD38" w14:textId="5733A1B0" w:rsidR="00FD5DBA" w:rsidRDefault="00FD5DBA" w:rsidP="00FD5DBA">
      <w:pPr>
        <w:pStyle w:val="a1"/>
        <w:ind w:left="1092" w:firstLineChars="0" w:firstLine="0"/>
      </w:pPr>
      <w:r>
        <w:rPr>
          <w:rFonts w:hint="eastAsia"/>
          <w:noProof/>
        </w:rPr>
        <w:drawing>
          <wp:inline distT="0" distB="0" distL="0" distR="0" wp14:anchorId="5076199D" wp14:editId="068FBAD2">
            <wp:extent cx="4486221" cy="1395361"/>
            <wp:effectExtent l="0" t="0" r="10160" b="1905"/>
            <wp:docPr id="79" name="图片 79" descr="../../屏幕快照%202018-05-01%2014.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屏幕快照%202018-05-01%2014.43.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05618" cy="1401394"/>
                    </a:xfrm>
                    <a:prstGeom prst="rect">
                      <a:avLst/>
                    </a:prstGeom>
                    <a:noFill/>
                    <a:ln>
                      <a:noFill/>
                    </a:ln>
                  </pic:spPr>
                </pic:pic>
              </a:graphicData>
            </a:graphic>
          </wp:inline>
        </w:drawing>
      </w:r>
    </w:p>
    <w:p w14:paraId="256227EC" w14:textId="12AE4D01" w:rsidR="00FD5DBA" w:rsidRDefault="00C40BBB" w:rsidP="00FD5DBA">
      <w:pPr>
        <w:pStyle w:val="a1"/>
        <w:numPr>
          <w:ilvl w:val="0"/>
          <w:numId w:val="10"/>
        </w:numPr>
        <w:ind w:firstLineChars="0"/>
      </w:pPr>
      <w:r>
        <w:t>C45</w:t>
      </w:r>
      <w:r w:rsidRPr="00C40BBB">
        <w:t>PruneableClassifierTree</w:t>
      </w:r>
      <w:r>
        <w:t>方法：</w:t>
      </w:r>
    </w:p>
    <w:p w14:paraId="5DA2A9DA" w14:textId="50073038" w:rsidR="00C40BBB" w:rsidRDefault="00C40BBB" w:rsidP="00C40BBB">
      <w:pPr>
        <w:pStyle w:val="a1"/>
        <w:ind w:left="1092" w:firstLineChars="0" w:firstLine="0"/>
      </w:pPr>
      <w:r>
        <w:t>首先检测</w:t>
      </w:r>
      <w:r>
        <w:t>data</w:t>
      </w:r>
      <w:r>
        <w:t>是否能够分类，</w:t>
      </w:r>
      <w:r>
        <w:rPr>
          <w:rFonts w:hint="eastAsia"/>
        </w:rPr>
        <w:t>调用</w:t>
      </w:r>
      <w:r>
        <w:t>buildTree</w:t>
      </w:r>
      <w:r>
        <w:t>构建分类树，</w:t>
      </w:r>
      <w:r>
        <w:rPr>
          <w:rFonts w:hint="eastAsia"/>
        </w:rPr>
        <w:t>调用</w:t>
      </w:r>
      <w:r>
        <w:t>collapse</w:t>
      </w:r>
      <w:r>
        <w:t>进行树的</w:t>
      </w:r>
      <w:r>
        <w:rPr>
          <w:rFonts w:hint="eastAsia"/>
        </w:rPr>
        <w:t>塌缩</w:t>
      </w:r>
      <w:r>
        <w:t>，</w:t>
      </w:r>
      <w:r>
        <w:rPr>
          <w:rFonts w:hint="eastAsia"/>
        </w:rPr>
        <w:t>如果</w:t>
      </w:r>
      <w:r>
        <w:t>需要剪枝，</w:t>
      </w:r>
      <w:r>
        <w:rPr>
          <w:rFonts w:hint="eastAsia"/>
        </w:rPr>
        <w:t>则调用</w:t>
      </w:r>
      <w:r>
        <w:t>prune</w:t>
      </w:r>
      <w:r>
        <w:t>剪枝</w:t>
      </w:r>
    </w:p>
    <w:p w14:paraId="243A0E59" w14:textId="66DC7447" w:rsidR="00C40BBB" w:rsidRDefault="00C40BBB" w:rsidP="00C40BBB">
      <w:pPr>
        <w:pStyle w:val="a1"/>
        <w:ind w:left="1092" w:firstLineChars="0" w:firstLine="0"/>
      </w:pPr>
      <w:r>
        <w:rPr>
          <w:rFonts w:hint="eastAsia"/>
          <w:noProof/>
        </w:rPr>
        <w:drawing>
          <wp:inline distT="0" distB="0" distL="0" distR="0" wp14:anchorId="139F7A52" wp14:editId="3625A7C9">
            <wp:extent cx="4188277" cy="1770882"/>
            <wp:effectExtent l="0" t="0" r="3175" b="7620"/>
            <wp:docPr id="80" name="图片 80" descr="../../屏幕快照%202018-05-01%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屏幕快照%202018-05-01%2014.53.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01634" cy="1776530"/>
                    </a:xfrm>
                    <a:prstGeom prst="rect">
                      <a:avLst/>
                    </a:prstGeom>
                    <a:noFill/>
                    <a:ln>
                      <a:noFill/>
                    </a:ln>
                  </pic:spPr>
                </pic:pic>
              </a:graphicData>
            </a:graphic>
          </wp:inline>
        </w:drawing>
      </w:r>
    </w:p>
    <w:p w14:paraId="3ED1C75C" w14:textId="719509E6" w:rsidR="00C40BBB" w:rsidRDefault="00C40BBB" w:rsidP="00C40BBB">
      <w:pPr>
        <w:pStyle w:val="a1"/>
        <w:ind w:left="1092" w:firstLineChars="0" w:firstLine="0"/>
      </w:pPr>
      <w:r>
        <w:rPr>
          <w:rFonts w:hint="eastAsia"/>
        </w:rPr>
        <w:t>[</w:t>
      </w:r>
      <w:r>
        <w:t>1</w:t>
      </w:r>
      <w:r>
        <w:rPr>
          <w:rFonts w:hint="eastAsia"/>
        </w:rPr>
        <w:t>]</w:t>
      </w:r>
      <w:r>
        <w:t xml:space="preserve"> </w:t>
      </w:r>
      <w:r>
        <w:rPr>
          <w:rFonts w:hint="eastAsia"/>
        </w:rPr>
        <w:t>buildTree</w:t>
      </w:r>
      <w:r>
        <w:t>函数：</w:t>
      </w:r>
    </w:p>
    <w:p w14:paraId="22E519DB" w14:textId="686D114A" w:rsidR="00C40BBB" w:rsidRDefault="00C40BBB" w:rsidP="00C40BBB">
      <w:pPr>
        <w:pStyle w:val="a1"/>
        <w:ind w:left="1092" w:firstLineChars="0" w:firstLine="0"/>
      </w:pPr>
      <w:r>
        <w:rPr>
          <w:rFonts w:hint="eastAsia"/>
        </w:rPr>
        <w:t>根据</w:t>
      </w:r>
      <w:r>
        <w:t>m_toSelectModel</w:t>
      </w:r>
      <w:r>
        <w:rPr>
          <w:rFonts w:hint="eastAsia"/>
        </w:rPr>
        <w:t>来选择</w:t>
      </w:r>
      <w:r>
        <w:t>一个模型把传入的数据集按相应的规则分成不同的子集，查看分裂子集的数量，</w:t>
      </w:r>
      <w:r>
        <w:rPr>
          <w:rFonts w:hint="eastAsia"/>
        </w:rPr>
        <w:t>若只有</w:t>
      </w:r>
      <w:r>
        <w:t>一个，则直接返回；</w:t>
      </w:r>
      <w:r>
        <w:rPr>
          <w:rFonts w:hint="eastAsia"/>
        </w:rPr>
        <w:t>否则</w:t>
      </w:r>
      <w:r>
        <w:t>根据</w:t>
      </w:r>
      <w:r>
        <w:t>localModel</w:t>
      </w:r>
      <w:r>
        <w:rPr>
          <w:rFonts w:hint="eastAsia"/>
        </w:rPr>
        <w:t>将</w:t>
      </w:r>
      <w:r>
        <w:t>传入的数据集分成不同的子特征，</w:t>
      </w:r>
      <w:r>
        <w:rPr>
          <w:rFonts w:hint="eastAsia"/>
        </w:rPr>
        <w:t>接着</w:t>
      </w:r>
      <w:r>
        <w:t>为每一个子特征建立新的</w:t>
      </w:r>
      <w:r>
        <w:t>ClassiferTree</w:t>
      </w:r>
      <w:r>
        <w:t>节点，并将其作为自己的子节点，</w:t>
      </w:r>
      <w:r>
        <w:rPr>
          <w:rFonts w:hint="eastAsia"/>
        </w:rPr>
        <w:t>再</w:t>
      </w:r>
      <w:r>
        <w:t>给子节点创建新</w:t>
      </w:r>
      <w:r>
        <w:rPr>
          <w:rFonts w:hint="eastAsia"/>
        </w:rPr>
        <w:t>树</w:t>
      </w:r>
    </w:p>
    <w:p w14:paraId="6812F270" w14:textId="5DEB221A" w:rsidR="00C40BBB" w:rsidRDefault="00C40BBB" w:rsidP="00C40BBB">
      <w:pPr>
        <w:pStyle w:val="a1"/>
        <w:ind w:left="1092" w:firstLineChars="0" w:firstLine="0"/>
      </w:pPr>
      <w:r>
        <w:rPr>
          <w:rFonts w:hint="eastAsia"/>
          <w:noProof/>
        </w:rPr>
        <w:drawing>
          <wp:inline distT="0" distB="0" distL="0" distR="0" wp14:anchorId="20088356" wp14:editId="30B9F54F">
            <wp:extent cx="3089378" cy="2564740"/>
            <wp:effectExtent l="0" t="0" r="9525" b="1270"/>
            <wp:docPr id="81" name="图片 81" descr="../../屏幕快照%202018-05-01%2014.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屏幕快照%202018-05-01%2014.57.5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6380" cy="2578854"/>
                    </a:xfrm>
                    <a:prstGeom prst="rect">
                      <a:avLst/>
                    </a:prstGeom>
                    <a:noFill/>
                    <a:ln>
                      <a:noFill/>
                    </a:ln>
                  </pic:spPr>
                </pic:pic>
              </a:graphicData>
            </a:graphic>
          </wp:inline>
        </w:drawing>
      </w:r>
    </w:p>
    <w:p w14:paraId="1771E442" w14:textId="537A7C69" w:rsidR="00C40BBB" w:rsidRDefault="00C40BBB" w:rsidP="00C40BBB">
      <w:pPr>
        <w:pStyle w:val="a1"/>
        <w:ind w:left="1092" w:firstLineChars="0" w:firstLine="0"/>
      </w:pPr>
      <w:r>
        <w:rPr>
          <w:rFonts w:hint="eastAsia"/>
        </w:rPr>
        <w:t>[</w:t>
      </w:r>
      <w:r>
        <w:t>2</w:t>
      </w:r>
      <w:r>
        <w:rPr>
          <w:rFonts w:hint="eastAsia"/>
        </w:rPr>
        <w:t>]</w:t>
      </w:r>
      <w:r>
        <w:t xml:space="preserve"> collapse</w:t>
      </w:r>
      <w:r>
        <w:t>函数：</w:t>
      </w:r>
    </w:p>
    <w:p w14:paraId="0A8A02FD" w14:textId="293565D5" w:rsidR="00456AB6" w:rsidRDefault="00456AB6" w:rsidP="00C40BBB">
      <w:pPr>
        <w:pStyle w:val="a1"/>
        <w:ind w:left="1092" w:firstLineChars="0" w:firstLine="0"/>
      </w:pPr>
      <w:r>
        <w:rPr>
          <w:rFonts w:hint="eastAsia"/>
        </w:rPr>
        <w:t>若子节点</w:t>
      </w:r>
      <w:r>
        <w:t>的出错率较高，</w:t>
      </w:r>
      <w:r>
        <w:rPr>
          <w:rFonts w:hint="eastAsia"/>
        </w:rPr>
        <w:t>则</w:t>
      </w:r>
      <w:r>
        <w:t>将这些子节点删除</w:t>
      </w:r>
    </w:p>
    <w:p w14:paraId="74A405AC" w14:textId="45E1A7A2" w:rsidR="00C40BBB" w:rsidRDefault="00C40BBB" w:rsidP="00C40BBB">
      <w:pPr>
        <w:pStyle w:val="a1"/>
        <w:ind w:left="1092" w:firstLineChars="0" w:firstLine="0"/>
      </w:pPr>
      <w:r>
        <w:rPr>
          <w:rFonts w:hint="eastAsia"/>
          <w:noProof/>
        </w:rPr>
        <w:drawing>
          <wp:inline distT="0" distB="0" distL="0" distR="0" wp14:anchorId="41E8121F" wp14:editId="0584CA85">
            <wp:extent cx="3851172" cy="1701946"/>
            <wp:effectExtent l="0" t="0" r="10160" b="0"/>
            <wp:docPr id="82" name="图片 82" descr="../../屏幕快照%202018-05-01%2015.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屏幕快照%202018-05-01%2015.02.2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56096" cy="1704122"/>
                    </a:xfrm>
                    <a:prstGeom prst="rect">
                      <a:avLst/>
                    </a:prstGeom>
                    <a:noFill/>
                    <a:ln>
                      <a:noFill/>
                    </a:ln>
                  </pic:spPr>
                </pic:pic>
              </a:graphicData>
            </a:graphic>
          </wp:inline>
        </w:drawing>
      </w:r>
    </w:p>
    <w:p w14:paraId="49A91F7C" w14:textId="2D95A70F" w:rsidR="00456AB6" w:rsidRDefault="00456AB6" w:rsidP="00456AB6">
      <w:pPr>
        <w:pStyle w:val="a1"/>
        <w:numPr>
          <w:ilvl w:val="0"/>
          <w:numId w:val="10"/>
        </w:numPr>
        <w:ind w:firstLineChars="0"/>
      </w:pPr>
      <w:r w:rsidRPr="00456AB6">
        <w:t>PruneableClassifierTree</w:t>
      </w:r>
      <w:r>
        <w:t>方法：</w:t>
      </w:r>
    </w:p>
    <w:p w14:paraId="0FF13615" w14:textId="67C75FA0" w:rsidR="00456AB6" w:rsidRDefault="00456AB6" w:rsidP="00456AB6">
      <w:pPr>
        <w:pStyle w:val="a1"/>
        <w:ind w:left="1092" w:firstLineChars="0" w:firstLine="0"/>
      </w:pPr>
      <w:r>
        <w:t>与</w:t>
      </w:r>
      <w:r>
        <w:t>C45</w:t>
      </w:r>
      <w:r w:rsidRPr="00C40BBB">
        <w:t>PruneableClassifierTree</w:t>
      </w:r>
      <w:r>
        <w:t>不同的是，</w:t>
      </w:r>
      <w:r>
        <w:rPr>
          <w:rFonts w:hint="eastAsia"/>
        </w:rPr>
        <w:t>该方法</w:t>
      </w:r>
      <w:r>
        <w:t>在构建</w:t>
      </w:r>
      <w:r>
        <w:rPr>
          <w:rFonts w:hint="eastAsia"/>
        </w:rPr>
        <w:t>树</w:t>
      </w:r>
      <w:r>
        <w:t>的时候，</w:t>
      </w:r>
      <w:r>
        <w:rPr>
          <w:rFonts w:hint="eastAsia"/>
        </w:rPr>
        <w:t>还传入</w:t>
      </w:r>
      <w:r>
        <w:t>了测试集</w:t>
      </w:r>
      <w:r>
        <w:rPr>
          <w:rFonts w:hint="eastAsia"/>
        </w:rPr>
        <w:t>并且</w:t>
      </w:r>
      <w:r>
        <w:t>去除了</w:t>
      </w:r>
      <w:r>
        <w:t>collaspe</w:t>
      </w:r>
      <w:r>
        <w:t>步骤</w:t>
      </w:r>
    </w:p>
    <w:p w14:paraId="25553BE1" w14:textId="3C904F1B" w:rsidR="00456AB6" w:rsidRDefault="00456AB6" w:rsidP="00456AB6">
      <w:pPr>
        <w:pStyle w:val="a1"/>
        <w:ind w:left="1092" w:firstLineChars="0" w:firstLine="0"/>
      </w:pPr>
      <w:r>
        <w:rPr>
          <w:rFonts w:hint="eastAsia"/>
          <w:noProof/>
        </w:rPr>
        <w:drawing>
          <wp:inline distT="0" distB="0" distL="0" distR="0" wp14:anchorId="7EBBF160" wp14:editId="143B3343">
            <wp:extent cx="4624808" cy="1223010"/>
            <wp:effectExtent l="0" t="0" r="0" b="0"/>
            <wp:docPr id="83" name="图片 83" descr="../../屏幕快照%202018-05-01%2015.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屏幕快照%202018-05-01%2015.11.2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27427" cy="1223703"/>
                    </a:xfrm>
                    <a:prstGeom prst="rect">
                      <a:avLst/>
                    </a:prstGeom>
                    <a:noFill/>
                    <a:ln>
                      <a:noFill/>
                    </a:ln>
                  </pic:spPr>
                </pic:pic>
              </a:graphicData>
            </a:graphic>
          </wp:inline>
        </w:drawing>
      </w:r>
    </w:p>
    <w:p w14:paraId="3F8601B6" w14:textId="77777777" w:rsidR="00424AE4" w:rsidRDefault="00424AE4" w:rsidP="00424AE4">
      <w:pPr>
        <w:pStyle w:val="a1"/>
        <w:numPr>
          <w:ilvl w:val="0"/>
          <w:numId w:val="10"/>
        </w:numPr>
        <w:ind w:firstLineChars="0"/>
      </w:pPr>
      <w:r>
        <w:t>C45</w:t>
      </w:r>
      <w:r>
        <w:t>选择</w:t>
      </w:r>
      <w:r>
        <w:rPr>
          <w:rFonts w:hint="eastAsia"/>
        </w:rPr>
        <w:t>分裂模型</w:t>
      </w:r>
      <w:r>
        <w:t>：</w:t>
      </w:r>
    </w:p>
    <w:p w14:paraId="6196F625" w14:textId="17F7BD2F" w:rsidR="00424AE4" w:rsidRPr="00424AE4" w:rsidRDefault="00424AE4" w:rsidP="00424AE4">
      <w:pPr>
        <w:pStyle w:val="a1"/>
        <w:ind w:left="1092" w:firstLineChars="0" w:firstLine="0"/>
      </w:pPr>
      <w:r>
        <w:t xml:space="preserve">[1] </w:t>
      </w:r>
      <w:r>
        <w:t>在</w:t>
      </w:r>
      <w:r w:rsidRPr="00424AE4">
        <w:t>public final ClassifierSplitMod</w:t>
      </w:r>
      <w:r>
        <w:t xml:space="preserve">el selectModel(Instances data) </w:t>
      </w:r>
      <w:r>
        <w:rPr>
          <w:rFonts w:hint="eastAsia"/>
        </w:rPr>
        <w:t>函数</w:t>
      </w:r>
      <w:r>
        <w:t>中，</w:t>
      </w:r>
      <w:r>
        <w:t>currentModel</w:t>
      </w:r>
      <w:r>
        <w:rPr>
          <w:rFonts w:hint="eastAsia"/>
        </w:rPr>
        <w:t>存储在每个属性上构建出的分裂模型</w:t>
      </w:r>
    </w:p>
    <w:p w14:paraId="28B614EC" w14:textId="591AD5F9" w:rsidR="00424AE4" w:rsidRDefault="00424AE4" w:rsidP="00424AE4">
      <w:pPr>
        <w:pStyle w:val="a1"/>
        <w:ind w:left="1092" w:firstLineChars="0" w:firstLine="0"/>
      </w:pPr>
      <w:r>
        <w:rPr>
          <w:rFonts w:hint="eastAsia"/>
          <w:noProof/>
        </w:rPr>
        <w:drawing>
          <wp:inline distT="0" distB="0" distL="0" distR="0" wp14:anchorId="2AD55351" wp14:editId="7662DE0E">
            <wp:extent cx="4344567" cy="214176"/>
            <wp:effectExtent l="0" t="0" r="0" b="0"/>
            <wp:docPr id="84" name="图片 84" descr="../../屏幕快照%202018-05-01%2015.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屏幕快照%202018-05-01%2015.16.5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7993" cy="216317"/>
                    </a:xfrm>
                    <a:prstGeom prst="rect">
                      <a:avLst/>
                    </a:prstGeom>
                    <a:noFill/>
                    <a:ln>
                      <a:noFill/>
                    </a:ln>
                  </pic:spPr>
                </pic:pic>
              </a:graphicData>
            </a:graphic>
          </wp:inline>
        </w:drawing>
      </w:r>
    </w:p>
    <w:p w14:paraId="306675A8" w14:textId="1B5A95CF" w:rsidR="00424AE4" w:rsidRDefault="00424AE4" w:rsidP="00424AE4">
      <w:pPr>
        <w:pStyle w:val="a1"/>
        <w:ind w:left="1092" w:firstLineChars="0" w:firstLine="0"/>
      </w:pPr>
      <w:r>
        <w:rPr>
          <w:rFonts w:hint="eastAsia"/>
        </w:rPr>
        <w:t>对于每一个</w:t>
      </w:r>
      <w:r>
        <w:t>特征，构建模型：</w:t>
      </w:r>
    </w:p>
    <w:p w14:paraId="7657A4CF" w14:textId="2D2F412D" w:rsidR="00424AE4" w:rsidRDefault="00424AE4" w:rsidP="00424AE4">
      <w:pPr>
        <w:pStyle w:val="a1"/>
        <w:ind w:left="1092" w:firstLineChars="0" w:firstLine="0"/>
      </w:pPr>
      <w:r>
        <w:rPr>
          <w:rFonts w:hint="eastAsia"/>
          <w:noProof/>
        </w:rPr>
        <w:drawing>
          <wp:inline distT="0" distB="0" distL="0" distR="0" wp14:anchorId="73E99CDE" wp14:editId="1DBC3544">
            <wp:extent cx="4329533" cy="527956"/>
            <wp:effectExtent l="0" t="0" r="0" b="5715"/>
            <wp:docPr id="85" name="图片 85" descr="../../屏幕快照%202018-05-01%2015.1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屏幕快照%202018-05-01%2015.18.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3281" cy="533291"/>
                    </a:xfrm>
                    <a:prstGeom prst="rect">
                      <a:avLst/>
                    </a:prstGeom>
                    <a:noFill/>
                    <a:ln>
                      <a:noFill/>
                    </a:ln>
                  </pic:spPr>
                </pic:pic>
              </a:graphicData>
            </a:graphic>
          </wp:inline>
        </w:drawing>
      </w:r>
    </w:p>
    <w:p w14:paraId="1B580A31" w14:textId="48AD86FA" w:rsidR="00424AE4" w:rsidRDefault="00424AE4" w:rsidP="00424AE4">
      <w:pPr>
        <w:pStyle w:val="a1"/>
        <w:ind w:left="1092" w:firstLineChars="0" w:firstLine="0"/>
      </w:pPr>
      <w:r>
        <w:t>对所有的属性构建</w:t>
      </w:r>
      <w:r>
        <w:rPr>
          <w:rFonts w:hint="eastAsia"/>
        </w:rPr>
        <w:t>完</w:t>
      </w:r>
      <w:r>
        <w:t>分裂模型后，</w:t>
      </w:r>
      <w:r>
        <w:rPr>
          <w:rFonts w:hint="eastAsia"/>
        </w:rPr>
        <w:t>选择</w:t>
      </w:r>
      <w:r>
        <w:t>信息增益率最大的模型作为最优模型：</w:t>
      </w:r>
    </w:p>
    <w:p w14:paraId="48CBACB5" w14:textId="4495CF24" w:rsidR="00424AE4" w:rsidRDefault="00424AE4" w:rsidP="00424AE4">
      <w:pPr>
        <w:pStyle w:val="a1"/>
        <w:ind w:left="1092" w:firstLineChars="0" w:firstLine="0"/>
      </w:pPr>
      <w:r>
        <w:rPr>
          <w:rFonts w:hint="eastAsia"/>
          <w:noProof/>
        </w:rPr>
        <w:drawing>
          <wp:inline distT="0" distB="0" distL="0" distR="0" wp14:anchorId="4EDFF69C" wp14:editId="771BE634">
            <wp:extent cx="4962422" cy="488950"/>
            <wp:effectExtent l="0" t="0" r="0" b="0"/>
            <wp:docPr id="86" name="图片 86" descr="../../屏幕快照%202018-05-01%2015.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屏幕快照%202018-05-01%2015.20.0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74844" cy="490174"/>
                    </a:xfrm>
                    <a:prstGeom prst="rect">
                      <a:avLst/>
                    </a:prstGeom>
                    <a:noFill/>
                    <a:ln>
                      <a:noFill/>
                    </a:ln>
                  </pic:spPr>
                </pic:pic>
              </a:graphicData>
            </a:graphic>
          </wp:inline>
        </w:drawing>
      </w:r>
    </w:p>
    <w:p w14:paraId="162183E0" w14:textId="149F0B8E" w:rsidR="00424AE4" w:rsidRDefault="00424AE4" w:rsidP="00424AE4">
      <w:pPr>
        <w:pStyle w:val="a1"/>
        <w:ind w:left="1092" w:firstLineChars="0" w:firstLine="0"/>
      </w:pPr>
      <w:r>
        <w:rPr>
          <w:rFonts w:hint="eastAsia"/>
        </w:rPr>
        <w:t>[</w:t>
      </w:r>
      <w:r>
        <w:t>2</w:t>
      </w:r>
      <w:r>
        <w:rPr>
          <w:rFonts w:hint="eastAsia"/>
        </w:rPr>
        <w:t>]</w:t>
      </w:r>
      <w:r>
        <w:t xml:space="preserve"> </w:t>
      </w:r>
      <w:r>
        <w:rPr>
          <w:rFonts w:hint="eastAsia"/>
        </w:rPr>
        <w:t>模型构建</w:t>
      </w:r>
      <w:r>
        <w:t>函数</w:t>
      </w:r>
      <w:r>
        <w:t>buildClassifier:</w:t>
      </w:r>
    </w:p>
    <w:p w14:paraId="25CC7BBC" w14:textId="565870EC" w:rsidR="004459A6" w:rsidRDefault="004459A6" w:rsidP="00424AE4">
      <w:pPr>
        <w:pStyle w:val="a1"/>
        <w:ind w:left="1092" w:firstLineChars="0" w:firstLine="0"/>
      </w:pPr>
      <w:r>
        <w:rPr>
          <w:rFonts w:hint="eastAsia"/>
        </w:rPr>
        <w:t>hand</w:t>
      </w:r>
      <w:r>
        <w:t>leEnumeratedAttribute</w:t>
      </w:r>
      <w:r>
        <w:rPr>
          <w:rFonts w:hint="eastAsia"/>
        </w:rPr>
        <w:t>对</w:t>
      </w:r>
      <w:r>
        <w:t>枚举型进行分裂，</w:t>
      </w:r>
      <w:bookmarkStart w:id="12" w:name="OLE_LINK8"/>
      <w:bookmarkStart w:id="13" w:name="OLE_LINK9"/>
      <w:r>
        <w:t>handlerNumericAttribute</w:t>
      </w:r>
      <w:bookmarkEnd w:id="12"/>
      <w:bookmarkEnd w:id="13"/>
      <w:r>
        <w:t>对数值型进行</w:t>
      </w:r>
      <w:r>
        <w:rPr>
          <w:rFonts w:hint="eastAsia"/>
        </w:rPr>
        <w:t>分裂</w:t>
      </w:r>
    </w:p>
    <w:p w14:paraId="2A4783FB" w14:textId="614E94B0" w:rsidR="00424AE4" w:rsidRDefault="004459A6" w:rsidP="00424AE4">
      <w:pPr>
        <w:pStyle w:val="a1"/>
        <w:ind w:left="1092" w:firstLineChars="0" w:firstLine="0"/>
      </w:pPr>
      <w:r>
        <w:rPr>
          <w:rFonts w:hint="eastAsia"/>
          <w:noProof/>
        </w:rPr>
        <w:drawing>
          <wp:inline distT="0" distB="0" distL="0" distR="0" wp14:anchorId="3B1D529C" wp14:editId="7EEC4A09">
            <wp:extent cx="3679928" cy="1563059"/>
            <wp:effectExtent l="0" t="0" r="3175" b="12065"/>
            <wp:docPr id="87" name="图片 87" descr="../../屏幕快照%202018-05-01%2015.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屏幕快照%202018-05-01%2015.23.2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86357" cy="1565790"/>
                    </a:xfrm>
                    <a:prstGeom prst="rect">
                      <a:avLst/>
                    </a:prstGeom>
                    <a:noFill/>
                    <a:ln>
                      <a:noFill/>
                    </a:ln>
                  </pic:spPr>
                </pic:pic>
              </a:graphicData>
            </a:graphic>
          </wp:inline>
        </w:drawing>
      </w:r>
    </w:p>
    <w:p w14:paraId="3FFE6F86" w14:textId="781E2879" w:rsidR="004459A6" w:rsidRDefault="004459A6" w:rsidP="00424AE4">
      <w:pPr>
        <w:pStyle w:val="a1"/>
        <w:ind w:left="1092" w:firstLineChars="0" w:firstLine="0"/>
      </w:pPr>
      <w:r>
        <w:rPr>
          <w:rFonts w:hint="eastAsia"/>
        </w:rPr>
        <w:t>[</w:t>
      </w:r>
      <w:r>
        <w:t>3</w:t>
      </w:r>
      <w:r>
        <w:rPr>
          <w:rFonts w:hint="eastAsia"/>
        </w:rPr>
        <w:t>]</w:t>
      </w:r>
      <w:r>
        <w:t xml:space="preserve"> </w:t>
      </w:r>
      <w:r>
        <w:t>枚举型：</w:t>
      </w:r>
      <w:r>
        <w:t>handleEnumeratedAttribute</w:t>
      </w:r>
      <w:r>
        <w:rPr>
          <w:rFonts w:hint="eastAsia"/>
        </w:rPr>
        <w:t>函数</w:t>
      </w:r>
    </w:p>
    <w:p w14:paraId="62F62E22" w14:textId="0A99513F" w:rsidR="004459A6" w:rsidRDefault="004459A6" w:rsidP="00424AE4">
      <w:pPr>
        <w:pStyle w:val="a1"/>
        <w:ind w:left="1092" w:firstLineChars="0" w:firstLine="0"/>
      </w:pPr>
      <w:r>
        <w:rPr>
          <w:rFonts w:hint="eastAsia"/>
          <w:noProof/>
        </w:rPr>
        <w:drawing>
          <wp:inline distT="0" distB="0" distL="0" distR="0" wp14:anchorId="056F7DDB" wp14:editId="138B308F">
            <wp:extent cx="4211423" cy="1430366"/>
            <wp:effectExtent l="0" t="0" r="5080" b="0"/>
            <wp:docPr id="88" name="图片 88" descr="../../屏幕快照%202018-05-01%2015.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屏幕快照%202018-05-01%2015.29.0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6177" cy="1435377"/>
                    </a:xfrm>
                    <a:prstGeom prst="rect">
                      <a:avLst/>
                    </a:prstGeom>
                    <a:noFill/>
                    <a:ln>
                      <a:noFill/>
                    </a:ln>
                  </pic:spPr>
                </pic:pic>
              </a:graphicData>
            </a:graphic>
          </wp:inline>
        </w:drawing>
      </w:r>
    </w:p>
    <w:p w14:paraId="3803B3C0" w14:textId="6FDF282F" w:rsidR="004459A6" w:rsidRDefault="004459A6" w:rsidP="00424AE4">
      <w:pPr>
        <w:pStyle w:val="a1"/>
        <w:ind w:left="1092" w:firstLineChars="0" w:firstLine="0"/>
      </w:pPr>
      <w:r>
        <w:rPr>
          <w:rFonts w:hint="eastAsia"/>
        </w:rPr>
        <w:t>遍历</w:t>
      </w:r>
      <w:r>
        <w:t>所有的样本，</w:t>
      </w:r>
      <w:r>
        <w:rPr>
          <w:rFonts w:hint="eastAsia"/>
        </w:rPr>
        <w:t>若</w:t>
      </w:r>
      <w:r>
        <w:t>分裂属性不为空，</w:t>
      </w:r>
      <w:r>
        <w:rPr>
          <w:rFonts w:hint="eastAsia"/>
        </w:rPr>
        <w:t>则放入</w:t>
      </w:r>
      <w:r>
        <w:t>不同的</w:t>
      </w:r>
      <w:r>
        <w:t>bag</w:t>
      </w:r>
      <w:r>
        <w:t>，</w:t>
      </w:r>
      <w:r>
        <w:rPr>
          <w:rFonts w:hint="eastAsia"/>
        </w:rPr>
        <w:t>并</w:t>
      </w:r>
      <w:r>
        <w:t>检查</w:t>
      </w:r>
      <w:r>
        <w:rPr>
          <w:rFonts w:hint="eastAsia"/>
        </w:rPr>
        <w:t>分裂</w:t>
      </w:r>
      <w:r>
        <w:t>是否满足要求。</w:t>
      </w:r>
      <w:r>
        <w:rPr>
          <w:rFonts w:hint="eastAsia"/>
        </w:rPr>
        <w:t>若</w:t>
      </w:r>
      <w:r>
        <w:t>满足要求，</w:t>
      </w:r>
      <w:r>
        <w:rPr>
          <w:rFonts w:hint="eastAsia"/>
        </w:rPr>
        <w:t>则</w:t>
      </w:r>
      <w:r>
        <w:t>设置子集的数量，</w:t>
      </w:r>
      <w:r>
        <w:rPr>
          <w:rFonts w:hint="eastAsia"/>
        </w:rPr>
        <w:t>计算信息</w:t>
      </w:r>
      <w:r>
        <w:t>增益和信息增益率；</w:t>
      </w:r>
      <w:r>
        <w:rPr>
          <w:rFonts w:hint="eastAsia"/>
        </w:rPr>
        <w:t>否则</w:t>
      </w:r>
      <w:r>
        <w:t>子集数量</w:t>
      </w:r>
      <w:r>
        <w:rPr>
          <w:rFonts w:hint="eastAsia"/>
        </w:rPr>
        <w:t>为</w:t>
      </w:r>
      <w:r>
        <w:t>0</w:t>
      </w:r>
      <w:r>
        <w:t>，</w:t>
      </w:r>
      <w:r>
        <w:rPr>
          <w:rFonts w:hint="eastAsia"/>
        </w:rPr>
        <w:t>在</w:t>
      </w:r>
      <w:r>
        <w:t>buildClassifer</w:t>
      </w:r>
      <w:r>
        <w:t>函数中认定无效</w:t>
      </w:r>
    </w:p>
    <w:p w14:paraId="09BAC378" w14:textId="73489EFB" w:rsidR="00145718" w:rsidRDefault="00145718" w:rsidP="00424AE4">
      <w:pPr>
        <w:pStyle w:val="a1"/>
        <w:ind w:left="1092" w:firstLineChars="0" w:firstLine="0"/>
      </w:pPr>
      <w:r>
        <w:rPr>
          <w:rFonts w:hint="eastAsia"/>
        </w:rPr>
        <w:t>[</w:t>
      </w:r>
      <w:r>
        <w:t>4</w:t>
      </w:r>
      <w:r>
        <w:rPr>
          <w:rFonts w:hint="eastAsia"/>
        </w:rPr>
        <w:t>]</w:t>
      </w:r>
      <w:r>
        <w:t xml:space="preserve"> </w:t>
      </w:r>
      <w:r>
        <w:rPr>
          <w:rFonts w:hint="eastAsia"/>
        </w:rPr>
        <w:t>数值型</w:t>
      </w:r>
      <w:r>
        <w:t>：</w:t>
      </w:r>
      <w:r>
        <w:t>handlerNumericAttribute</w:t>
      </w:r>
      <w:r>
        <w:t>函数</w:t>
      </w:r>
    </w:p>
    <w:p w14:paraId="44080496" w14:textId="4C770E62" w:rsidR="00145718" w:rsidRDefault="00145718" w:rsidP="00424AE4">
      <w:pPr>
        <w:pStyle w:val="a1"/>
        <w:ind w:left="1092" w:firstLineChars="0" w:firstLine="0"/>
      </w:pPr>
      <w:r>
        <w:t>新建分布，</w:t>
      </w:r>
      <w:r>
        <w:rPr>
          <w:rFonts w:hint="eastAsia"/>
        </w:rPr>
        <w:t>数值型</w:t>
      </w:r>
      <w:r>
        <w:t>默认为</w:t>
      </w:r>
      <w:r>
        <w:rPr>
          <w:rFonts w:hint="eastAsia"/>
        </w:rPr>
        <w:t>二维分布</w:t>
      </w:r>
      <w:r>
        <w:t>，有效的样本均放在</w:t>
      </w:r>
      <w:r>
        <w:t>bag1</w:t>
      </w:r>
      <w:r>
        <w:rPr>
          <w:rFonts w:hint="eastAsia"/>
        </w:rPr>
        <w:t>中</w:t>
      </w:r>
    </w:p>
    <w:p w14:paraId="161DC401" w14:textId="6E467C45" w:rsidR="00145718" w:rsidRDefault="00145718" w:rsidP="00424AE4">
      <w:pPr>
        <w:pStyle w:val="a1"/>
        <w:ind w:left="1092" w:firstLineChars="0" w:firstLine="0"/>
      </w:pPr>
      <w:r>
        <w:rPr>
          <w:rFonts w:hint="eastAsia"/>
          <w:noProof/>
        </w:rPr>
        <w:drawing>
          <wp:inline distT="0" distB="0" distL="0" distR="0" wp14:anchorId="7C1C7725" wp14:editId="1D8D43BC">
            <wp:extent cx="4796052" cy="283148"/>
            <wp:effectExtent l="0" t="0" r="0" b="0"/>
            <wp:docPr id="90" name="图片 90" descr="../../屏幕快照%202018-05-01%2015.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屏幕快照%202018-05-01%2015.35.5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1071" cy="287577"/>
                    </a:xfrm>
                    <a:prstGeom prst="rect">
                      <a:avLst/>
                    </a:prstGeom>
                    <a:noFill/>
                    <a:ln>
                      <a:noFill/>
                    </a:ln>
                  </pic:spPr>
                </pic:pic>
              </a:graphicData>
            </a:graphic>
          </wp:inline>
        </w:drawing>
      </w:r>
    </w:p>
    <w:p w14:paraId="3A75C11E" w14:textId="2D7BC414" w:rsidR="00145718" w:rsidRDefault="00145718" w:rsidP="00424AE4">
      <w:pPr>
        <w:pStyle w:val="a1"/>
        <w:ind w:left="1092" w:firstLineChars="0" w:firstLine="0"/>
      </w:pPr>
      <w:r>
        <w:rPr>
          <w:rFonts w:hint="eastAsia"/>
          <w:noProof/>
        </w:rPr>
        <w:drawing>
          <wp:inline distT="0" distB="0" distL="0" distR="0" wp14:anchorId="00EF6A2A" wp14:editId="60DE1078">
            <wp:extent cx="3030323" cy="1133212"/>
            <wp:effectExtent l="0" t="0" r="0" b="10160"/>
            <wp:docPr id="91" name="图片 91" descr="../../屏幕快照%202018-05-01%2015.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屏幕快照%202018-05-01%2015.37.0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53590" cy="1141913"/>
                    </a:xfrm>
                    <a:prstGeom prst="rect">
                      <a:avLst/>
                    </a:prstGeom>
                    <a:noFill/>
                    <a:ln>
                      <a:noFill/>
                    </a:ln>
                  </pic:spPr>
                </pic:pic>
              </a:graphicData>
            </a:graphic>
          </wp:inline>
        </w:drawing>
      </w:r>
    </w:p>
    <w:p w14:paraId="0E6F9E2C" w14:textId="69E0118B" w:rsidR="00145718" w:rsidRDefault="00145718" w:rsidP="00424AE4">
      <w:pPr>
        <w:pStyle w:val="a1"/>
        <w:ind w:left="1092" w:firstLineChars="0" w:firstLine="0"/>
      </w:pPr>
      <w:r>
        <w:t>寻找合适的分裂点：</w:t>
      </w:r>
    </w:p>
    <w:p w14:paraId="74CFFB14" w14:textId="14C70075" w:rsidR="00145718" w:rsidRDefault="00145718" w:rsidP="00424AE4">
      <w:pPr>
        <w:pStyle w:val="a1"/>
        <w:ind w:left="1092" w:firstLineChars="0" w:firstLine="0"/>
      </w:pPr>
      <w:r>
        <w:rPr>
          <w:rFonts w:hint="eastAsia"/>
          <w:noProof/>
        </w:rPr>
        <w:drawing>
          <wp:inline distT="0" distB="0" distL="0" distR="0" wp14:anchorId="6DF95F90" wp14:editId="2F3313B6">
            <wp:extent cx="5020918" cy="1205112"/>
            <wp:effectExtent l="0" t="0" r="8890" b="0"/>
            <wp:docPr id="92" name="图片 92" descr="../../屏幕快照%202018-05-01%2015.3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屏幕快照%202018-05-01%2015.39.2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4340" cy="1220335"/>
                    </a:xfrm>
                    <a:prstGeom prst="rect">
                      <a:avLst/>
                    </a:prstGeom>
                    <a:noFill/>
                    <a:ln>
                      <a:noFill/>
                    </a:ln>
                  </pic:spPr>
                </pic:pic>
              </a:graphicData>
            </a:graphic>
          </wp:inline>
        </w:drawing>
      </w:r>
    </w:p>
    <w:p w14:paraId="22C8DB53" w14:textId="059D8BAC" w:rsidR="00145718" w:rsidRDefault="00145718" w:rsidP="00424AE4">
      <w:pPr>
        <w:pStyle w:val="a1"/>
        <w:ind w:left="1092" w:firstLineChars="0" w:firstLine="0"/>
      </w:pPr>
      <w:r>
        <w:t>计算最大信息增益和信息增益率：</w:t>
      </w:r>
    </w:p>
    <w:p w14:paraId="15124BD7" w14:textId="5587EAC8" w:rsidR="00424AE4" w:rsidRDefault="00145718" w:rsidP="00145718">
      <w:pPr>
        <w:pStyle w:val="a1"/>
        <w:ind w:left="1092" w:firstLineChars="0" w:firstLine="0"/>
      </w:pPr>
      <w:r>
        <w:rPr>
          <w:rFonts w:hint="eastAsia"/>
          <w:noProof/>
        </w:rPr>
        <w:drawing>
          <wp:inline distT="0" distB="0" distL="0" distR="0" wp14:anchorId="1B41E93D" wp14:editId="795F1AD7">
            <wp:extent cx="4785257" cy="1059149"/>
            <wp:effectExtent l="0" t="0" r="0" b="8255"/>
            <wp:docPr id="93" name="图片 93" descr="../../屏幕快照%202018-05-01%2015.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屏幕快照%202018-05-01%2015.39.5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3968" cy="1061077"/>
                    </a:xfrm>
                    <a:prstGeom prst="rect">
                      <a:avLst/>
                    </a:prstGeom>
                    <a:noFill/>
                    <a:ln>
                      <a:noFill/>
                    </a:ln>
                  </pic:spPr>
                </pic:pic>
              </a:graphicData>
            </a:graphic>
          </wp:inline>
        </w:drawing>
      </w:r>
    </w:p>
    <w:p w14:paraId="6BC64BE6" w14:textId="1A918B87" w:rsidR="00145718" w:rsidRDefault="00145718" w:rsidP="00145718">
      <w:pPr>
        <w:pStyle w:val="2"/>
        <w:spacing w:before="71" w:after="71"/>
      </w:pPr>
      <w:r>
        <w:rPr>
          <w:rFonts w:ascii="黑体" w:hint="eastAsia"/>
        </w:rPr>
        <w:t>随机</w:t>
      </w:r>
      <w:r>
        <w:rPr>
          <w:rFonts w:ascii="黑体"/>
        </w:rPr>
        <w:t>森林算法</w:t>
      </w:r>
    </w:p>
    <w:p w14:paraId="420C452B" w14:textId="206DF811" w:rsidR="00145718" w:rsidRDefault="00145718" w:rsidP="00145718">
      <w:pPr>
        <w:pStyle w:val="3"/>
      </w:pPr>
      <w:bookmarkStart w:id="14" w:name="OLE_LINK12"/>
      <w:bookmarkStart w:id="15" w:name="OLE_LINK13"/>
      <w:r>
        <w:rPr>
          <w:rFonts w:hint="eastAsia"/>
        </w:rPr>
        <w:t>算法介绍</w:t>
      </w:r>
    </w:p>
    <w:bookmarkEnd w:id="14"/>
    <w:bookmarkEnd w:id="15"/>
    <w:p w14:paraId="6D6D0CDC" w14:textId="5EEA9B78" w:rsidR="00145718" w:rsidRDefault="00145718" w:rsidP="00145718">
      <w:pPr>
        <w:pStyle w:val="a1"/>
        <w:ind w:firstLine="372"/>
      </w:pPr>
      <w:r>
        <w:rPr>
          <w:rFonts w:hint="eastAsia"/>
        </w:rPr>
        <w:t>随机森林</w:t>
      </w:r>
      <w:r>
        <w:t>是一种简单且有效的算法，</w:t>
      </w:r>
      <w:r w:rsidR="00CD16E7">
        <w:rPr>
          <w:rFonts w:hint="eastAsia"/>
        </w:rPr>
        <w:t>基于</w:t>
      </w:r>
      <w:r w:rsidR="00CD16E7">
        <w:rPr>
          <w:rFonts w:hint="eastAsia"/>
        </w:rPr>
        <w:t>Bagging</w:t>
      </w:r>
      <w:r w:rsidR="00CD16E7">
        <w:t>的集成学习方法，</w:t>
      </w:r>
      <w:r w:rsidR="00CD16E7">
        <w:rPr>
          <w:rFonts w:hint="eastAsia"/>
        </w:rPr>
        <w:t>常用来</w:t>
      </w:r>
      <w:r w:rsidR="00CD16E7">
        <w:t>做分类、</w:t>
      </w:r>
      <w:r w:rsidR="00CD16E7">
        <w:rPr>
          <w:rFonts w:hint="eastAsia"/>
        </w:rPr>
        <w:t>回归</w:t>
      </w:r>
      <w:r w:rsidR="00CD16E7">
        <w:t>问题。</w:t>
      </w:r>
      <w:r>
        <w:rPr>
          <w:rFonts w:hint="eastAsia"/>
        </w:rPr>
        <w:t>核心思想</w:t>
      </w:r>
      <w:r>
        <w:t>为通过训练和组合不同的决策树，形成森林，</w:t>
      </w:r>
      <w:r>
        <w:rPr>
          <w:rFonts w:hint="eastAsia"/>
        </w:rPr>
        <w:t>最终的</w:t>
      </w:r>
      <w:r>
        <w:t>分类结果</w:t>
      </w:r>
      <w:r w:rsidR="00CD16E7">
        <w:rPr>
          <w:rFonts w:hint="eastAsia"/>
        </w:rPr>
        <w:t>是</w:t>
      </w:r>
      <w:r w:rsidR="00CD16E7">
        <w:t>个别树输出类别的众数。准确率高，训练速度快，</w:t>
      </w:r>
      <w:r w:rsidR="00CD16E7">
        <w:rPr>
          <w:rFonts w:hint="eastAsia"/>
        </w:rPr>
        <w:t>抗噪</w:t>
      </w:r>
      <w:r w:rsidR="00CD16E7">
        <w:t>能力好。</w:t>
      </w:r>
    </w:p>
    <w:p w14:paraId="6522BF13" w14:textId="0449FC42" w:rsidR="00CD16E7" w:rsidRDefault="00CD16E7" w:rsidP="00CD16E7">
      <w:pPr>
        <w:pStyle w:val="3"/>
      </w:pPr>
      <w:r>
        <w:rPr>
          <w:rFonts w:hint="eastAsia"/>
        </w:rPr>
        <w:t>算法过程</w:t>
      </w:r>
    </w:p>
    <w:p w14:paraId="1511200E" w14:textId="77777777" w:rsidR="00CD16E7" w:rsidRDefault="00CD16E7" w:rsidP="00CD16E7">
      <w:pPr>
        <w:pStyle w:val="a1"/>
        <w:numPr>
          <w:ilvl w:val="0"/>
          <w:numId w:val="12"/>
        </w:numPr>
        <w:ind w:firstLineChars="0"/>
      </w:pPr>
      <w:r>
        <w:t>对训练集进行</w:t>
      </w:r>
      <w:r>
        <w:rPr>
          <w:rFonts w:hint="eastAsia"/>
        </w:rPr>
        <w:t>有放回</w:t>
      </w:r>
      <w:r>
        <w:t>的</w:t>
      </w:r>
      <w:r>
        <w:rPr>
          <w:rFonts w:hint="eastAsia"/>
        </w:rPr>
        <w:t>抽样</w:t>
      </w:r>
      <w:r>
        <w:t>N</w:t>
      </w:r>
      <w:r>
        <w:t>次</w:t>
      </w:r>
      <w:r>
        <w:rPr>
          <w:rFonts w:hint="eastAsia"/>
        </w:rPr>
        <w:t>，得到</w:t>
      </w:r>
      <w:r>
        <w:t>的子集作为新的训练集</w:t>
      </w:r>
    </w:p>
    <w:p w14:paraId="7DC4ED6A" w14:textId="2BABBE7B" w:rsidR="00CD16E7" w:rsidRDefault="00CD16E7" w:rsidP="00CD16E7">
      <w:pPr>
        <w:pStyle w:val="a1"/>
        <w:numPr>
          <w:ilvl w:val="0"/>
          <w:numId w:val="12"/>
        </w:numPr>
        <w:ind w:firstLineChars="0"/>
      </w:pPr>
      <w:r>
        <w:rPr>
          <w:rFonts w:hint="eastAsia"/>
        </w:rPr>
        <w:t>在新的</w:t>
      </w:r>
      <w:r>
        <w:t>训练集中随机抽出训练集的</w:t>
      </w:r>
      <w:r>
        <w:t>K</w:t>
      </w:r>
      <w:r>
        <w:t>个属性，训练</w:t>
      </w:r>
      <w:r>
        <w:rPr>
          <w:rFonts w:hint="eastAsia"/>
        </w:rPr>
        <w:t>一个</w:t>
      </w:r>
      <w:r>
        <w:t>决策树模型，</w:t>
      </w:r>
      <w:r>
        <w:rPr>
          <w:rFonts w:hint="eastAsia"/>
        </w:rPr>
        <w:t>不做</w:t>
      </w:r>
      <w:r>
        <w:t>剪枝操作</w:t>
      </w:r>
    </w:p>
    <w:p w14:paraId="4791E3AC" w14:textId="050B703A" w:rsidR="00CD16E7" w:rsidRDefault="00CD16E7" w:rsidP="00CD16E7">
      <w:pPr>
        <w:pStyle w:val="a1"/>
        <w:numPr>
          <w:ilvl w:val="0"/>
          <w:numId w:val="12"/>
        </w:numPr>
        <w:ind w:firstLineChars="0"/>
      </w:pPr>
      <w:r>
        <w:rPr>
          <w:rFonts w:hint="eastAsia"/>
        </w:rPr>
        <w:t>重复</w:t>
      </w:r>
      <w:r>
        <w:t>上述过程</w:t>
      </w:r>
      <w:r>
        <w:t>M</w:t>
      </w:r>
      <w:r>
        <w:t>次，</w:t>
      </w:r>
      <w:r>
        <w:rPr>
          <w:rFonts w:hint="eastAsia"/>
        </w:rPr>
        <w:t>得到</w:t>
      </w:r>
      <w:r>
        <w:rPr>
          <w:rFonts w:hint="eastAsia"/>
        </w:rPr>
        <w:t>M</w:t>
      </w:r>
      <w:r>
        <w:t>个决策树模型，</w:t>
      </w:r>
      <w:r>
        <w:rPr>
          <w:rFonts w:hint="eastAsia"/>
        </w:rPr>
        <w:t>即</w:t>
      </w:r>
      <w:r>
        <w:t>M</w:t>
      </w:r>
      <w:r>
        <w:t>个分类器</w:t>
      </w:r>
    </w:p>
    <w:p w14:paraId="76B72EFA" w14:textId="48AA3DDF" w:rsidR="00CD16E7" w:rsidRDefault="00CD16E7" w:rsidP="00CD16E7">
      <w:pPr>
        <w:pStyle w:val="a1"/>
        <w:numPr>
          <w:ilvl w:val="0"/>
          <w:numId w:val="12"/>
        </w:numPr>
        <w:ind w:firstLineChars="0"/>
      </w:pPr>
      <w:r>
        <w:rPr>
          <w:rFonts w:hint="eastAsia"/>
        </w:rPr>
        <w:t>对于测试用例</w:t>
      </w:r>
      <w:r>
        <w:t>，</w:t>
      </w:r>
      <w:r>
        <w:rPr>
          <w:rFonts w:hint="eastAsia"/>
        </w:rPr>
        <w:t>使用</w:t>
      </w:r>
      <w:r>
        <w:t>M</w:t>
      </w:r>
      <w:r>
        <w:t>个分类器进行分类，</w:t>
      </w:r>
      <w:r>
        <w:rPr>
          <w:rFonts w:hint="eastAsia"/>
        </w:rPr>
        <w:t>最终</w:t>
      </w:r>
      <w:r>
        <w:t>的分类结果由</w:t>
      </w:r>
      <w:r>
        <w:rPr>
          <w:rFonts w:hint="eastAsia"/>
        </w:rPr>
        <w:t>这</w:t>
      </w:r>
      <w:r>
        <w:t>M</w:t>
      </w:r>
      <w:r>
        <w:t>个分类器投票决定。</w:t>
      </w:r>
    </w:p>
    <w:p w14:paraId="46146AEE" w14:textId="3D83BD24" w:rsidR="00CD16E7" w:rsidRDefault="00CD16E7" w:rsidP="00CD16E7">
      <w:pPr>
        <w:pStyle w:val="3"/>
      </w:pPr>
      <w:r>
        <w:rPr>
          <w:rFonts w:hint="eastAsia"/>
        </w:rPr>
        <w:t>算法</w:t>
      </w:r>
      <w:r>
        <w:t>源代码分析</w:t>
      </w:r>
    </w:p>
    <w:p w14:paraId="118D635A" w14:textId="7C8A4825" w:rsidR="00CD16E7" w:rsidRDefault="005210E2" w:rsidP="005210E2">
      <w:pPr>
        <w:pStyle w:val="a1"/>
        <w:numPr>
          <w:ilvl w:val="0"/>
          <w:numId w:val="13"/>
        </w:numPr>
        <w:ind w:firstLineChars="0"/>
      </w:pPr>
      <w:r>
        <w:t>buildClassifier</w:t>
      </w:r>
      <w:r>
        <w:t>函数</w:t>
      </w:r>
      <w:r>
        <w:rPr>
          <w:rFonts w:hint="eastAsia"/>
        </w:rPr>
        <w:t>创建</w:t>
      </w:r>
      <w:r>
        <w:t>分类器：</w:t>
      </w:r>
    </w:p>
    <w:p w14:paraId="3F77A306" w14:textId="1C80E0E3" w:rsidR="005210E2" w:rsidRDefault="005210E2" w:rsidP="005210E2">
      <w:pPr>
        <w:pStyle w:val="a1"/>
        <w:ind w:left="1092" w:firstLineChars="0" w:firstLine="0"/>
      </w:pPr>
      <w:r>
        <w:t>首先去除无效数据，构建一个随机树，</w:t>
      </w:r>
      <w:r>
        <w:rPr>
          <w:rFonts w:hint="eastAsia"/>
        </w:rPr>
        <w:t>设置</w:t>
      </w:r>
      <w:r>
        <w:t>属性值，</w:t>
      </w:r>
      <w:r>
        <w:rPr>
          <w:rFonts w:hint="eastAsia"/>
        </w:rPr>
        <w:t>设置</w:t>
      </w:r>
      <w:r>
        <w:t>最大深度，</w:t>
      </w:r>
      <w:r>
        <w:rPr>
          <w:rFonts w:hint="eastAsia"/>
        </w:rPr>
        <w:t>并将</w:t>
      </w:r>
      <w:r>
        <w:t>该随机树传给</w:t>
      </w:r>
      <w:r>
        <w:t>Bag</w:t>
      </w:r>
      <w:r>
        <w:t>，调用</w:t>
      </w:r>
      <w:r>
        <w:t>bagging</w:t>
      </w:r>
      <w:r>
        <w:t>训练方法进行训练</w:t>
      </w:r>
    </w:p>
    <w:p w14:paraId="15B05644" w14:textId="3F72C730" w:rsidR="005210E2" w:rsidRDefault="005210E2" w:rsidP="005210E2">
      <w:pPr>
        <w:pStyle w:val="a1"/>
        <w:ind w:left="1092" w:firstLineChars="0" w:firstLine="0"/>
      </w:pPr>
      <w:r>
        <w:rPr>
          <w:rFonts w:hint="eastAsia"/>
          <w:noProof/>
        </w:rPr>
        <w:drawing>
          <wp:inline distT="0" distB="0" distL="0" distR="0" wp14:anchorId="3B13DA87" wp14:editId="4417C113">
            <wp:extent cx="4357423" cy="2224065"/>
            <wp:effectExtent l="0" t="0" r="11430" b="11430"/>
            <wp:docPr id="94" name="图片 94" descr="../../屏幕快照%202018-05-01%2015.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屏幕快照%202018-05-01%2015.55.2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74024" cy="2232538"/>
                    </a:xfrm>
                    <a:prstGeom prst="rect">
                      <a:avLst/>
                    </a:prstGeom>
                    <a:noFill/>
                    <a:ln>
                      <a:noFill/>
                    </a:ln>
                  </pic:spPr>
                </pic:pic>
              </a:graphicData>
            </a:graphic>
          </wp:inline>
        </w:drawing>
      </w:r>
    </w:p>
    <w:p w14:paraId="1E7B9A73" w14:textId="22B6468D" w:rsidR="005210E2" w:rsidRDefault="005210E2" w:rsidP="005210E2">
      <w:pPr>
        <w:pStyle w:val="a1"/>
        <w:numPr>
          <w:ilvl w:val="0"/>
          <w:numId w:val="13"/>
        </w:numPr>
        <w:ind w:firstLineChars="0"/>
      </w:pPr>
      <w:r>
        <w:t>分类过程使用</w:t>
      </w:r>
      <w:r>
        <w:t>bagg</w:t>
      </w:r>
      <w:r>
        <w:rPr>
          <w:rFonts w:hint="eastAsia"/>
        </w:rPr>
        <w:t>ing</w:t>
      </w:r>
      <w:r>
        <w:t>的</w:t>
      </w:r>
      <w:r>
        <w:t>distributionInstance</w:t>
      </w:r>
      <w:r>
        <w:t>：</w:t>
      </w:r>
    </w:p>
    <w:p w14:paraId="6F3CB3B7" w14:textId="04851F6A" w:rsidR="005210E2" w:rsidRDefault="005210E2" w:rsidP="005210E2">
      <w:pPr>
        <w:pStyle w:val="a1"/>
        <w:ind w:left="1092" w:firstLineChars="0" w:firstLine="0"/>
      </w:pPr>
      <w:r>
        <w:rPr>
          <w:rFonts w:hint="eastAsia"/>
        </w:rPr>
        <w:t>计算出</w:t>
      </w:r>
      <w:r>
        <w:t>概率的最大值并作为返回结果</w:t>
      </w:r>
    </w:p>
    <w:p w14:paraId="45BD4F49" w14:textId="62515DF2" w:rsidR="005210E2" w:rsidRDefault="005210E2" w:rsidP="005210E2">
      <w:pPr>
        <w:pStyle w:val="a1"/>
        <w:ind w:left="1092" w:firstLineChars="0" w:firstLine="0"/>
      </w:pPr>
      <w:r>
        <w:rPr>
          <w:rFonts w:hint="eastAsia"/>
          <w:noProof/>
        </w:rPr>
        <w:drawing>
          <wp:inline distT="0" distB="0" distL="0" distR="0" wp14:anchorId="726E900C" wp14:editId="12BC002A">
            <wp:extent cx="4506698" cy="2781121"/>
            <wp:effectExtent l="0" t="0" r="0" b="0"/>
            <wp:docPr id="95" name="图片 95" descr="../../屏幕快照%202018-05-01%2015.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屏幕快照%202018-05-01%2015.59.5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8105" cy="2788160"/>
                    </a:xfrm>
                    <a:prstGeom prst="rect">
                      <a:avLst/>
                    </a:prstGeom>
                    <a:noFill/>
                    <a:ln>
                      <a:noFill/>
                    </a:ln>
                  </pic:spPr>
                </pic:pic>
              </a:graphicData>
            </a:graphic>
          </wp:inline>
        </w:drawing>
      </w:r>
    </w:p>
    <w:p w14:paraId="3615709C" w14:textId="77777777" w:rsidR="00E46DC6" w:rsidRDefault="00E46DC6" w:rsidP="005210E2">
      <w:pPr>
        <w:pStyle w:val="a1"/>
        <w:ind w:left="1092" w:firstLineChars="0" w:firstLine="0"/>
        <w:rPr>
          <w:rFonts w:hint="eastAsia"/>
        </w:rPr>
      </w:pPr>
    </w:p>
    <w:p w14:paraId="5EB5521D" w14:textId="66975757" w:rsidR="00566ED5" w:rsidRDefault="000512A6" w:rsidP="00566ED5">
      <w:pPr>
        <w:pStyle w:val="1"/>
        <w:rPr>
          <w:rFonts w:hint="eastAsia"/>
        </w:rPr>
      </w:pPr>
      <w:r>
        <w:rPr>
          <w:rFonts w:hint="eastAsia"/>
        </w:rPr>
        <w:t>修改</w:t>
      </w:r>
      <w:r>
        <w:t>特征提取方法</w:t>
      </w:r>
    </w:p>
    <w:p w14:paraId="56FE9C1D" w14:textId="28007D87" w:rsidR="000512A6" w:rsidRDefault="000512A6" w:rsidP="000512A6">
      <w:pPr>
        <w:pStyle w:val="a1"/>
        <w:ind w:firstLine="372"/>
      </w:pPr>
      <w:r>
        <w:rPr>
          <w:rFonts w:hint="eastAsia"/>
        </w:rPr>
        <w:t>目前</w:t>
      </w:r>
      <w:r>
        <w:t>所用的特征提取方法比较简单，</w:t>
      </w:r>
      <w:r>
        <w:rPr>
          <w:rFonts w:hint="eastAsia"/>
        </w:rPr>
        <w:t>只记录</w:t>
      </w:r>
      <w:r>
        <w:t>了某一时刻游戏画面的特征和按下的按键。但是在</w:t>
      </w:r>
      <w:r>
        <w:rPr>
          <w:rFonts w:hint="eastAsia"/>
        </w:rPr>
        <w:t>实际</w:t>
      </w:r>
      <w:r>
        <w:t>的运行过程中，</w:t>
      </w:r>
      <w:r>
        <w:rPr>
          <w:rFonts w:hint="eastAsia"/>
        </w:rPr>
        <w:t>某一时刻游戏画面</w:t>
      </w:r>
      <w:r>
        <w:t>的特征效果并不好，</w:t>
      </w:r>
      <w:r>
        <w:rPr>
          <w:rFonts w:hint="eastAsia"/>
        </w:rPr>
        <w:t>从</w:t>
      </w:r>
      <w:r>
        <w:t>游戏获胜的角度来讲，</w:t>
      </w:r>
      <w:r>
        <w:rPr>
          <w:rFonts w:hint="eastAsia"/>
        </w:rPr>
        <w:t>应该</w:t>
      </w:r>
      <w:r>
        <w:t>最先追击离精灵最近的</w:t>
      </w:r>
      <w:r w:rsidR="0056281E">
        <w:t>怪兽，否则一旦第一个怪兽碰到</w:t>
      </w:r>
      <w:r w:rsidR="0056281E">
        <w:rPr>
          <w:rFonts w:hint="eastAsia"/>
        </w:rPr>
        <w:t>精灵</w:t>
      </w:r>
      <w:r w:rsidR="0056281E">
        <w:t>，</w:t>
      </w:r>
      <w:r w:rsidR="0056281E">
        <w:rPr>
          <w:rFonts w:hint="eastAsia"/>
        </w:rPr>
        <w:t>游戏结束</w:t>
      </w:r>
      <w:r w:rsidR="0056281E">
        <w:t>。</w:t>
      </w:r>
      <w:r w:rsidR="0056281E">
        <w:rPr>
          <w:rFonts w:hint="eastAsia"/>
        </w:rPr>
        <w:t>所以</w:t>
      </w:r>
      <w:r w:rsidR="0056281E">
        <w:t>应该记录下精灵当前的位置和第一个怪兽的位置。</w:t>
      </w:r>
    </w:p>
    <w:p w14:paraId="62ACCA74" w14:textId="2F2753BE" w:rsidR="00E46DC6" w:rsidRDefault="00E46DC6" w:rsidP="000512A6">
      <w:pPr>
        <w:pStyle w:val="a1"/>
        <w:ind w:firstLine="372"/>
      </w:pPr>
      <w:r>
        <w:rPr>
          <w:rFonts w:hint="eastAsia"/>
          <w:noProof/>
        </w:rPr>
        <w:drawing>
          <wp:inline distT="0" distB="0" distL="0" distR="0" wp14:anchorId="7750B75D" wp14:editId="3155443B">
            <wp:extent cx="4284980" cy="478155"/>
            <wp:effectExtent l="0" t="0" r="7620" b="4445"/>
            <wp:docPr id="27" name="图片 27" descr="../../屏幕快照%202018-05-13%2000.0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5-13%2000.00.4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4980" cy="478155"/>
                    </a:xfrm>
                    <a:prstGeom prst="rect">
                      <a:avLst/>
                    </a:prstGeom>
                    <a:noFill/>
                    <a:ln>
                      <a:noFill/>
                    </a:ln>
                  </pic:spPr>
                </pic:pic>
              </a:graphicData>
            </a:graphic>
          </wp:inline>
        </w:drawing>
      </w:r>
    </w:p>
    <w:p w14:paraId="12C45E5E" w14:textId="3DB078C2" w:rsidR="00E46DC6" w:rsidRDefault="00E46DC6" w:rsidP="000512A6">
      <w:pPr>
        <w:pStyle w:val="a1"/>
        <w:ind w:firstLine="372"/>
        <w:rPr>
          <w:rFonts w:hint="eastAsia"/>
        </w:rPr>
      </w:pPr>
      <w:r>
        <w:rPr>
          <w:rFonts w:hint="eastAsia"/>
          <w:noProof/>
        </w:rPr>
        <w:drawing>
          <wp:inline distT="0" distB="0" distL="0" distR="0" wp14:anchorId="46019685" wp14:editId="1D180625">
            <wp:extent cx="3987165" cy="414655"/>
            <wp:effectExtent l="0" t="0" r="635" b="0"/>
            <wp:docPr id="37" name="图片 37" descr="../../屏幕快照%202018-05-13%2000.0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5-13%2000.00.5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7165" cy="414655"/>
                    </a:xfrm>
                    <a:prstGeom prst="rect">
                      <a:avLst/>
                    </a:prstGeom>
                    <a:noFill/>
                    <a:ln>
                      <a:noFill/>
                    </a:ln>
                  </pic:spPr>
                </pic:pic>
              </a:graphicData>
            </a:graphic>
          </wp:inline>
        </w:drawing>
      </w:r>
    </w:p>
    <w:p w14:paraId="35DC7052" w14:textId="55833455" w:rsidR="0056281E" w:rsidRDefault="0056281E" w:rsidP="000512A6">
      <w:pPr>
        <w:pStyle w:val="a1"/>
        <w:ind w:firstLine="372"/>
      </w:pPr>
      <w:r>
        <w:rPr>
          <w:rFonts w:hint="eastAsia"/>
        </w:rPr>
        <w:t>除此之外</w:t>
      </w:r>
      <w:r>
        <w:t>，</w:t>
      </w:r>
      <w:r>
        <w:rPr>
          <w:rFonts w:hint="eastAsia"/>
        </w:rPr>
        <w:t>由于</w:t>
      </w:r>
      <w:r>
        <w:t>怪兽会发射子弹，</w:t>
      </w:r>
      <w:r>
        <w:rPr>
          <w:rFonts w:hint="eastAsia"/>
        </w:rPr>
        <w:t>精灵</w:t>
      </w:r>
      <w:r>
        <w:t>需要躲避子弹</w:t>
      </w:r>
      <w:r>
        <w:rPr>
          <w:rFonts w:hint="eastAsia"/>
        </w:rPr>
        <w:t>，所以</w:t>
      </w:r>
      <w:r>
        <w:t>也要记录和精灵横坐标一样</w:t>
      </w:r>
      <w:r>
        <w:rPr>
          <w:rFonts w:hint="eastAsia"/>
        </w:rPr>
        <w:t>子弹</w:t>
      </w:r>
      <w:r>
        <w:t>的</w:t>
      </w:r>
      <w:r>
        <w:rPr>
          <w:rFonts w:hint="eastAsia"/>
        </w:rPr>
        <w:t>坐标</w:t>
      </w:r>
      <w:r>
        <w:t>；</w:t>
      </w:r>
      <w:r>
        <w:rPr>
          <w:rFonts w:hint="eastAsia"/>
        </w:rPr>
        <w:t>与此</w:t>
      </w:r>
      <w:r>
        <w:t>同时，</w:t>
      </w:r>
      <w:r>
        <w:rPr>
          <w:rFonts w:hint="eastAsia"/>
        </w:rPr>
        <w:t>还需要</w:t>
      </w:r>
      <w:r>
        <w:t>记录按下的按键</w:t>
      </w:r>
      <w:r w:rsidR="00AE3142">
        <w:t>和当前画面特征。</w:t>
      </w:r>
    </w:p>
    <w:p w14:paraId="6F8DEB1C" w14:textId="60032E3D" w:rsidR="00E46DC6" w:rsidRDefault="00E46DC6" w:rsidP="000512A6">
      <w:pPr>
        <w:pStyle w:val="a1"/>
        <w:ind w:firstLine="372"/>
        <w:rPr>
          <w:rFonts w:hint="eastAsia"/>
        </w:rPr>
      </w:pPr>
      <w:r>
        <w:rPr>
          <w:rFonts w:hint="eastAsia"/>
          <w:noProof/>
        </w:rPr>
        <w:drawing>
          <wp:inline distT="0" distB="0" distL="0" distR="0" wp14:anchorId="2B54B402" wp14:editId="4C4A4FFE">
            <wp:extent cx="4063411" cy="1197374"/>
            <wp:effectExtent l="0" t="0" r="635" b="0"/>
            <wp:docPr id="38" name="图片 38" descr="../../屏幕快照%202018-05-13%2000.0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5-13%2000.01.3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0225" cy="1202329"/>
                    </a:xfrm>
                    <a:prstGeom prst="rect">
                      <a:avLst/>
                    </a:prstGeom>
                    <a:noFill/>
                    <a:ln>
                      <a:noFill/>
                    </a:ln>
                  </pic:spPr>
                </pic:pic>
              </a:graphicData>
            </a:graphic>
          </wp:inline>
        </w:drawing>
      </w:r>
    </w:p>
    <w:p w14:paraId="71228CDF" w14:textId="77777777" w:rsidR="00AE3142" w:rsidRPr="000512A6" w:rsidRDefault="00AE3142" w:rsidP="000512A6">
      <w:pPr>
        <w:pStyle w:val="a1"/>
        <w:ind w:firstLine="372"/>
      </w:pPr>
    </w:p>
    <w:p w14:paraId="10D651B0" w14:textId="7E634D07" w:rsidR="009C0AA4" w:rsidRDefault="001725DD">
      <w:pPr>
        <w:pStyle w:val="1"/>
        <w:rPr>
          <w:bCs/>
        </w:rPr>
      </w:pPr>
      <w:r>
        <w:rPr>
          <w:bCs/>
        </w:rPr>
        <w:t>实验结果</w:t>
      </w:r>
    </w:p>
    <w:p w14:paraId="40CD10C5" w14:textId="04D3C327" w:rsidR="00401953" w:rsidRPr="00401953" w:rsidRDefault="00401953" w:rsidP="00401953">
      <w:pPr>
        <w:pStyle w:val="a1"/>
        <w:numPr>
          <w:ilvl w:val="0"/>
          <w:numId w:val="14"/>
        </w:numPr>
        <w:ind w:firstLineChars="0"/>
      </w:pPr>
      <w:r>
        <w:t>现有特征提取结果</w:t>
      </w:r>
    </w:p>
    <w:p w14:paraId="6BCABA1F" w14:textId="685B93A2" w:rsidR="003C48E0" w:rsidRPr="003C48E0" w:rsidRDefault="003C48E0" w:rsidP="003C48E0">
      <w:pPr>
        <w:pStyle w:val="a1"/>
        <w:ind w:firstLine="372"/>
        <w:rPr>
          <w:rFonts w:hint="eastAsia"/>
        </w:rPr>
      </w:pPr>
      <w:r>
        <w:rPr>
          <w:rFonts w:hint="eastAsia"/>
        </w:rPr>
        <w:t>分别在</w:t>
      </w:r>
      <w:r>
        <w:t>lv0-</w:t>
      </w:r>
      <w:r>
        <w:rPr>
          <w:rFonts w:hint="eastAsia"/>
        </w:rPr>
        <w:t>lv</w:t>
      </w:r>
      <w:r>
        <w:t>4</w:t>
      </w:r>
      <w:r>
        <w:t>关卡</w:t>
      </w:r>
      <w:r>
        <w:rPr>
          <w:rFonts w:hint="eastAsia"/>
        </w:rPr>
        <w:t>游戏</w:t>
      </w:r>
      <w:r>
        <w:t>胜利，</w:t>
      </w:r>
      <w:r>
        <w:rPr>
          <w:rFonts w:hint="eastAsia"/>
        </w:rPr>
        <w:t>将</w:t>
      </w:r>
      <w:r>
        <w:t>结果存储到</w:t>
      </w:r>
      <w:r w:rsidRPr="003C48E0">
        <w:t>AliensRecorder.arff</w:t>
      </w:r>
      <w:r>
        <w:t>文件中，</w:t>
      </w:r>
      <w:r>
        <w:rPr>
          <w:rFonts w:hint="eastAsia"/>
        </w:rPr>
        <w:t>在</w:t>
      </w:r>
      <w:r>
        <w:t>weka</w:t>
      </w:r>
      <w:r>
        <w:t>中分别</w:t>
      </w:r>
      <w:r>
        <w:rPr>
          <w:rFonts w:hint="eastAsia"/>
        </w:rPr>
        <w:t>调用</w:t>
      </w:r>
      <w:r>
        <w:t>上述</w:t>
      </w:r>
      <w:r>
        <w:t>4</w:t>
      </w:r>
      <w:r>
        <w:rPr>
          <w:rFonts w:hint="eastAsia"/>
        </w:rPr>
        <w:t>个</w:t>
      </w:r>
      <w:r>
        <w:t>算法</w:t>
      </w:r>
      <w:r>
        <w:rPr>
          <w:rFonts w:hint="eastAsia"/>
        </w:rPr>
        <w:t>查看</w:t>
      </w:r>
      <w:r>
        <w:t>结果</w:t>
      </w:r>
      <w:r w:rsidR="00696F85">
        <w:t>，</w:t>
      </w:r>
      <w:r w:rsidR="00696F85">
        <w:rPr>
          <w:rFonts w:hint="eastAsia"/>
        </w:rPr>
        <w:t>每种方法</w:t>
      </w:r>
      <w:r w:rsidR="00696F85">
        <w:t>的每一个关卡运行</w:t>
      </w:r>
      <w:r w:rsidR="00696F85">
        <w:t>5</w:t>
      </w:r>
      <w:r w:rsidR="00696F85">
        <w:rPr>
          <w:rFonts w:hint="eastAsia"/>
        </w:rPr>
        <w:t>次</w:t>
      </w:r>
      <w:r w:rsidR="00696F85">
        <w:t>求平均结果</w:t>
      </w:r>
    </w:p>
    <w:p w14:paraId="00EBBCE6" w14:textId="77777777" w:rsidR="00EE493E" w:rsidRDefault="001725DD" w:rsidP="00EE493E">
      <w:pPr>
        <w:pStyle w:val="2"/>
        <w:spacing w:before="71" w:after="71"/>
        <w:rPr>
          <w:bCs/>
        </w:rPr>
      </w:pPr>
      <w:r>
        <w:rPr>
          <w:rFonts w:hint="eastAsia"/>
          <w:bCs/>
        </w:rPr>
        <w:t>朴素</w:t>
      </w:r>
      <w:r>
        <w:rPr>
          <w:bCs/>
        </w:rPr>
        <w:t>贝叶斯算法</w:t>
      </w:r>
    </w:p>
    <w:p w14:paraId="213B3506" w14:textId="413A422C" w:rsidR="00920AB5" w:rsidRDefault="000905EA" w:rsidP="000905EA">
      <w:pPr>
        <w:pStyle w:val="a1"/>
        <w:ind w:firstLineChars="0" w:firstLine="0"/>
      </w:pPr>
      <w:r>
        <w:t>Lv0:</w:t>
      </w:r>
      <w:r w:rsidR="00696F85">
        <w:tab/>
      </w:r>
    </w:p>
    <w:p w14:paraId="4416D694" w14:textId="1B3B0F4C" w:rsidR="00566ED5" w:rsidRDefault="00920AB5" w:rsidP="000905EA">
      <w:pPr>
        <w:pStyle w:val="a1"/>
        <w:ind w:firstLineChars="0" w:firstLine="0"/>
        <w:rPr>
          <w:noProof/>
        </w:rPr>
      </w:pPr>
      <w:r w:rsidRPr="00920AB5">
        <w:rPr>
          <w:rFonts w:hint="eastAsia"/>
          <w:noProof/>
        </w:rPr>
        <w:t xml:space="preserve"> </w:t>
      </w:r>
      <w:r>
        <w:rPr>
          <w:rFonts w:hint="eastAsia"/>
          <w:noProof/>
        </w:rPr>
        <w:drawing>
          <wp:inline distT="0" distB="0" distL="0" distR="0" wp14:anchorId="29C9FCC7" wp14:editId="573599F5">
            <wp:extent cx="2520000" cy="1958400"/>
            <wp:effectExtent l="0" t="0" r="0" b="0"/>
            <wp:docPr id="97" name="图片 97" descr="../../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958400"/>
                    </a:xfrm>
                    <a:prstGeom prst="rect">
                      <a:avLst/>
                    </a:prstGeom>
                    <a:noFill/>
                    <a:ln>
                      <a:noFill/>
                    </a:ln>
                  </pic:spPr>
                </pic:pic>
              </a:graphicData>
            </a:graphic>
          </wp:inline>
        </w:drawing>
      </w:r>
      <w:r w:rsidR="00566ED5">
        <w:rPr>
          <w:noProof/>
        </w:rPr>
        <w:tab/>
      </w:r>
      <w:r w:rsidR="00696F85">
        <w:rPr>
          <w:noProof/>
        </w:rPr>
        <w:tab/>
      </w:r>
      <w:r w:rsidR="00696F85">
        <w:rPr>
          <w:noProof/>
        </w:rPr>
        <w:drawing>
          <wp:inline distT="0" distB="0" distL="0" distR="0" wp14:anchorId="7F106F1E" wp14:editId="6800568B">
            <wp:extent cx="2520000" cy="1342800"/>
            <wp:effectExtent l="0" t="0" r="0" b="3810"/>
            <wp:docPr id="2" name="图片 2" descr="../../屏幕快照%202018-05-10%2015.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5-10%2015.17.5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0000" cy="1342800"/>
                    </a:xfrm>
                    <a:prstGeom prst="rect">
                      <a:avLst/>
                    </a:prstGeom>
                    <a:noFill/>
                    <a:ln>
                      <a:noFill/>
                    </a:ln>
                  </pic:spPr>
                </pic:pic>
              </a:graphicData>
            </a:graphic>
          </wp:inline>
        </w:drawing>
      </w:r>
    </w:p>
    <w:p w14:paraId="5013C1C6" w14:textId="77777777" w:rsidR="00566ED5" w:rsidRDefault="00566ED5" w:rsidP="000905EA">
      <w:pPr>
        <w:pStyle w:val="a1"/>
        <w:ind w:firstLineChars="0" w:firstLine="0"/>
        <w:rPr>
          <w:rFonts w:hint="eastAsia"/>
          <w:noProof/>
        </w:rPr>
      </w:pPr>
    </w:p>
    <w:p w14:paraId="73097ABB" w14:textId="66FE4CDB" w:rsidR="00696F85" w:rsidRDefault="00696F85" w:rsidP="000905EA">
      <w:pPr>
        <w:pStyle w:val="a1"/>
        <w:ind w:firstLineChars="0" w:firstLine="0"/>
        <w:rPr>
          <w:noProof/>
        </w:rPr>
      </w:pPr>
      <w:r>
        <w:rPr>
          <w:rFonts w:hint="eastAsia"/>
          <w:noProof/>
        </w:rPr>
        <w:t>Lv</w:t>
      </w:r>
      <w:r>
        <w:rPr>
          <w:noProof/>
        </w:rPr>
        <w:t>1:</w:t>
      </w:r>
    </w:p>
    <w:p w14:paraId="1D7FC9C7" w14:textId="43C68D15" w:rsidR="00566ED5" w:rsidRDefault="00381F33" w:rsidP="000905EA">
      <w:pPr>
        <w:pStyle w:val="a1"/>
        <w:ind w:firstLineChars="0" w:firstLine="0"/>
        <w:rPr>
          <w:noProof/>
        </w:rPr>
      </w:pPr>
      <w:r>
        <w:rPr>
          <w:noProof/>
        </w:rPr>
        <w:drawing>
          <wp:inline distT="0" distB="0" distL="0" distR="0" wp14:anchorId="4A79546D" wp14:editId="69213719">
            <wp:extent cx="2520000" cy="2005200"/>
            <wp:effectExtent l="0" t="0" r="0" b="1905"/>
            <wp:docPr id="98" name="图片 98" descr="../../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2005200"/>
                    </a:xfrm>
                    <a:prstGeom prst="rect">
                      <a:avLst/>
                    </a:prstGeom>
                    <a:noFill/>
                    <a:ln>
                      <a:noFill/>
                    </a:ln>
                  </pic:spPr>
                </pic:pic>
              </a:graphicData>
            </a:graphic>
          </wp:inline>
        </w:drawing>
      </w:r>
      <w:r w:rsidR="00696F85">
        <w:rPr>
          <w:noProof/>
        </w:rPr>
        <w:tab/>
      </w:r>
      <w:r w:rsidR="00566ED5">
        <w:rPr>
          <w:noProof/>
        </w:rPr>
        <w:tab/>
      </w:r>
      <w:r w:rsidR="00696F85">
        <w:rPr>
          <w:noProof/>
        </w:rPr>
        <w:drawing>
          <wp:inline distT="0" distB="0" distL="0" distR="0" wp14:anchorId="59FB9D7E" wp14:editId="6D8BC604">
            <wp:extent cx="2520000" cy="1360800"/>
            <wp:effectExtent l="0" t="0" r="0" b="11430"/>
            <wp:docPr id="3" name="图片 3" descr="../../屏幕快照%202018-05-10%2015.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5-10%2015.18.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1360800"/>
                    </a:xfrm>
                    <a:prstGeom prst="rect">
                      <a:avLst/>
                    </a:prstGeom>
                    <a:noFill/>
                    <a:ln>
                      <a:noFill/>
                    </a:ln>
                  </pic:spPr>
                </pic:pic>
              </a:graphicData>
            </a:graphic>
          </wp:inline>
        </w:drawing>
      </w:r>
    </w:p>
    <w:p w14:paraId="20FDA625" w14:textId="77777777" w:rsidR="00566ED5" w:rsidRDefault="00566ED5" w:rsidP="000905EA">
      <w:pPr>
        <w:pStyle w:val="a1"/>
        <w:ind w:firstLineChars="0" w:firstLine="0"/>
        <w:rPr>
          <w:rFonts w:hint="eastAsia"/>
          <w:noProof/>
        </w:rPr>
      </w:pPr>
    </w:p>
    <w:p w14:paraId="68F89B7A" w14:textId="5F48477A" w:rsidR="00381F33" w:rsidRDefault="00381F33" w:rsidP="000905EA">
      <w:pPr>
        <w:pStyle w:val="a1"/>
        <w:ind w:firstLineChars="0" w:firstLine="0"/>
        <w:rPr>
          <w:noProof/>
        </w:rPr>
      </w:pPr>
      <w:r>
        <w:rPr>
          <w:rFonts w:hint="eastAsia"/>
          <w:noProof/>
        </w:rPr>
        <w:t>Lv2:</w:t>
      </w:r>
      <w:r w:rsidR="00696F85">
        <w:rPr>
          <w:noProof/>
        </w:rPr>
        <w:tab/>
      </w:r>
      <w:r w:rsidR="00696F85">
        <w:rPr>
          <w:noProof/>
        </w:rPr>
        <w:tab/>
      </w:r>
    </w:p>
    <w:p w14:paraId="72EB05F5" w14:textId="318E4E56" w:rsidR="00696F85" w:rsidRDefault="00A51084" w:rsidP="000905EA">
      <w:pPr>
        <w:pStyle w:val="a1"/>
        <w:ind w:firstLineChars="0" w:firstLine="0"/>
        <w:rPr>
          <w:noProof/>
        </w:rPr>
      </w:pPr>
      <w:r>
        <w:rPr>
          <w:rFonts w:hint="eastAsia"/>
          <w:noProof/>
        </w:rPr>
        <w:drawing>
          <wp:inline distT="0" distB="0" distL="0" distR="0" wp14:anchorId="0CEE72A1" wp14:editId="7B91962C">
            <wp:extent cx="2520000" cy="1947600"/>
            <wp:effectExtent l="0" t="0" r="0" b="8255"/>
            <wp:docPr id="99" name="图片 99" descr="../../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0000" cy="1947600"/>
                    </a:xfrm>
                    <a:prstGeom prst="rect">
                      <a:avLst/>
                    </a:prstGeom>
                    <a:noFill/>
                    <a:ln>
                      <a:noFill/>
                    </a:ln>
                  </pic:spPr>
                </pic:pic>
              </a:graphicData>
            </a:graphic>
          </wp:inline>
        </w:drawing>
      </w:r>
      <w:r w:rsidR="00696F85">
        <w:rPr>
          <w:noProof/>
        </w:rPr>
        <w:tab/>
      </w:r>
      <w:r w:rsidR="00566ED5">
        <w:rPr>
          <w:noProof/>
        </w:rPr>
        <w:tab/>
      </w:r>
      <w:r w:rsidR="00696F85">
        <w:rPr>
          <w:rFonts w:hint="eastAsia"/>
          <w:noProof/>
        </w:rPr>
        <w:drawing>
          <wp:inline distT="0" distB="0" distL="0" distR="0" wp14:anchorId="51576DE9" wp14:editId="457B984B">
            <wp:extent cx="2520000" cy="1382400"/>
            <wp:effectExtent l="0" t="0" r="0" b="0"/>
            <wp:docPr id="4" name="图片 4" descr="../../屏幕快照%202018-05-10%2015.1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5-10%2015.18.0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382400"/>
                    </a:xfrm>
                    <a:prstGeom prst="rect">
                      <a:avLst/>
                    </a:prstGeom>
                    <a:noFill/>
                    <a:ln>
                      <a:noFill/>
                    </a:ln>
                  </pic:spPr>
                </pic:pic>
              </a:graphicData>
            </a:graphic>
          </wp:inline>
        </w:drawing>
      </w:r>
    </w:p>
    <w:p w14:paraId="3B32CD3F" w14:textId="77777777" w:rsidR="00566ED5" w:rsidRDefault="00566ED5" w:rsidP="000905EA">
      <w:pPr>
        <w:pStyle w:val="a1"/>
        <w:ind w:firstLineChars="0" w:firstLine="0"/>
        <w:rPr>
          <w:rFonts w:hint="eastAsia"/>
          <w:noProof/>
        </w:rPr>
      </w:pPr>
    </w:p>
    <w:p w14:paraId="26F8CFCB" w14:textId="77777777" w:rsidR="00566ED5" w:rsidRDefault="00566ED5" w:rsidP="000905EA">
      <w:pPr>
        <w:pStyle w:val="a1"/>
        <w:ind w:firstLineChars="0" w:firstLine="0"/>
        <w:rPr>
          <w:rFonts w:hint="eastAsia"/>
          <w:noProof/>
        </w:rPr>
      </w:pPr>
    </w:p>
    <w:p w14:paraId="4D4ABFC1" w14:textId="0E1515E2" w:rsidR="00696F85" w:rsidRDefault="00696F85" w:rsidP="000905EA">
      <w:pPr>
        <w:pStyle w:val="a1"/>
        <w:ind w:firstLineChars="0" w:firstLine="0"/>
        <w:rPr>
          <w:noProof/>
        </w:rPr>
      </w:pPr>
      <w:r>
        <w:rPr>
          <w:rFonts w:hint="eastAsia"/>
          <w:noProof/>
        </w:rPr>
        <w:t>Lv</w:t>
      </w:r>
      <w:r>
        <w:rPr>
          <w:noProof/>
        </w:rPr>
        <w:t>3:</w:t>
      </w:r>
    </w:p>
    <w:p w14:paraId="581D41AF" w14:textId="08CE6928" w:rsidR="00566ED5" w:rsidRDefault="00A51084" w:rsidP="000905EA">
      <w:pPr>
        <w:pStyle w:val="a1"/>
        <w:ind w:firstLineChars="0" w:firstLine="0"/>
        <w:rPr>
          <w:noProof/>
        </w:rPr>
      </w:pPr>
      <w:r>
        <w:rPr>
          <w:rFonts w:hint="eastAsia"/>
          <w:noProof/>
        </w:rPr>
        <w:drawing>
          <wp:inline distT="0" distB="0" distL="0" distR="0" wp14:anchorId="517B26CD" wp14:editId="56FC291C">
            <wp:extent cx="2520000" cy="2001600"/>
            <wp:effectExtent l="0" t="0" r="0" b="5080"/>
            <wp:docPr id="100" name="图片 100" descr="../../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0000" cy="2001600"/>
                    </a:xfrm>
                    <a:prstGeom prst="rect">
                      <a:avLst/>
                    </a:prstGeom>
                    <a:noFill/>
                    <a:ln>
                      <a:noFill/>
                    </a:ln>
                  </pic:spPr>
                </pic:pic>
              </a:graphicData>
            </a:graphic>
          </wp:inline>
        </w:drawing>
      </w:r>
      <w:r w:rsidR="00696F85">
        <w:rPr>
          <w:noProof/>
        </w:rPr>
        <w:tab/>
      </w:r>
      <w:r w:rsidR="00566ED5">
        <w:rPr>
          <w:noProof/>
        </w:rPr>
        <w:tab/>
      </w:r>
      <w:r w:rsidR="00696F85">
        <w:rPr>
          <w:noProof/>
        </w:rPr>
        <w:drawing>
          <wp:inline distT="0" distB="0" distL="0" distR="0" wp14:anchorId="3C266702" wp14:editId="7E490866">
            <wp:extent cx="2520000" cy="1382400"/>
            <wp:effectExtent l="0" t="0" r="0" b="0"/>
            <wp:docPr id="10" name="图片 10" descr="../../屏幕快照%202018-05-10%2015.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05-10%2015.18.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000" cy="1382400"/>
                    </a:xfrm>
                    <a:prstGeom prst="rect">
                      <a:avLst/>
                    </a:prstGeom>
                    <a:noFill/>
                    <a:ln>
                      <a:noFill/>
                    </a:ln>
                  </pic:spPr>
                </pic:pic>
              </a:graphicData>
            </a:graphic>
          </wp:inline>
        </w:drawing>
      </w:r>
    </w:p>
    <w:p w14:paraId="71A4E0E5" w14:textId="77777777" w:rsidR="00566ED5" w:rsidRDefault="00566ED5" w:rsidP="000905EA">
      <w:pPr>
        <w:pStyle w:val="a1"/>
        <w:ind w:firstLineChars="0" w:firstLine="0"/>
        <w:rPr>
          <w:rFonts w:hint="eastAsia"/>
          <w:noProof/>
        </w:rPr>
      </w:pPr>
    </w:p>
    <w:p w14:paraId="21C1E9D6" w14:textId="2639BA33" w:rsidR="00A51084" w:rsidRDefault="00A51084" w:rsidP="000905EA">
      <w:pPr>
        <w:pStyle w:val="a1"/>
        <w:ind w:firstLineChars="0" w:firstLine="0"/>
        <w:rPr>
          <w:noProof/>
        </w:rPr>
      </w:pPr>
      <w:r>
        <w:rPr>
          <w:rFonts w:hint="eastAsia"/>
          <w:noProof/>
        </w:rPr>
        <w:t>Lv4:</w:t>
      </w:r>
    </w:p>
    <w:p w14:paraId="00584FDA" w14:textId="4712C8D4" w:rsidR="00566ED5" w:rsidRDefault="00A51084" w:rsidP="000905EA">
      <w:pPr>
        <w:pStyle w:val="a1"/>
        <w:ind w:firstLineChars="0" w:firstLine="0"/>
        <w:rPr>
          <w:noProof/>
        </w:rPr>
      </w:pPr>
      <w:r>
        <w:rPr>
          <w:rFonts w:hint="eastAsia"/>
          <w:noProof/>
        </w:rPr>
        <w:drawing>
          <wp:inline distT="0" distB="0" distL="0" distR="0" wp14:anchorId="028DE502" wp14:editId="7FE1AA4D">
            <wp:extent cx="2520000" cy="2023200"/>
            <wp:effectExtent l="0" t="0" r="0" b="8890"/>
            <wp:docPr id="101" name="图片 101" descr="../../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0000" cy="2023200"/>
                    </a:xfrm>
                    <a:prstGeom prst="rect">
                      <a:avLst/>
                    </a:prstGeom>
                    <a:noFill/>
                    <a:ln>
                      <a:noFill/>
                    </a:ln>
                  </pic:spPr>
                </pic:pic>
              </a:graphicData>
            </a:graphic>
          </wp:inline>
        </w:drawing>
      </w:r>
      <w:r w:rsidR="00696F85">
        <w:rPr>
          <w:noProof/>
        </w:rPr>
        <w:tab/>
      </w:r>
      <w:r w:rsidR="00566ED5">
        <w:rPr>
          <w:noProof/>
        </w:rPr>
        <w:tab/>
      </w:r>
      <w:r w:rsidR="00696F85">
        <w:rPr>
          <w:rFonts w:hint="eastAsia"/>
          <w:noProof/>
        </w:rPr>
        <w:drawing>
          <wp:inline distT="0" distB="0" distL="0" distR="0" wp14:anchorId="459A5847" wp14:editId="36EDD646">
            <wp:extent cx="2348954" cy="1259130"/>
            <wp:effectExtent l="0" t="0" r="0" b="11430"/>
            <wp:docPr id="11" name="图片 11" descr="../../屏幕快照%202018-05-10%2015.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05-10%2015.18.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6989" cy="1263437"/>
                    </a:xfrm>
                    <a:prstGeom prst="rect">
                      <a:avLst/>
                    </a:prstGeom>
                    <a:noFill/>
                    <a:ln>
                      <a:noFill/>
                    </a:ln>
                  </pic:spPr>
                </pic:pic>
              </a:graphicData>
            </a:graphic>
          </wp:inline>
        </w:drawing>
      </w:r>
    </w:p>
    <w:p w14:paraId="7D4990B6" w14:textId="77777777" w:rsidR="00566ED5" w:rsidRDefault="00566ED5" w:rsidP="000905EA">
      <w:pPr>
        <w:pStyle w:val="a1"/>
        <w:ind w:firstLineChars="0" w:firstLine="0"/>
        <w:rPr>
          <w:rFonts w:hint="eastAsia"/>
          <w:noProof/>
        </w:rPr>
      </w:pPr>
    </w:p>
    <w:p w14:paraId="4AA4A8F1" w14:textId="2F90DB50" w:rsidR="009C74F7" w:rsidRDefault="002B32D9" w:rsidP="002B32D9">
      <w:pPr>
        <w:pStyle w:val="2"/>
        <w:spacing w:before="71" w:after="71"/>
        <w:rPr>
          <w:bCs/>
        </w:rPr>
      </w:pPr>
      <w:r>
        <w:rPr>
          <w:bCs/>
        </w:rPr>
        <w:t>Logistic</w:t>
      </w:r>
      <w:r>
        <w:rPr>
          <w:bCs/>
        </w:rPr>
        <w:t>算</w:t>
      </w:r>
      <w:r>
        <w:rPr>
          <w:rFonts w:hint="eastAsia"/>
          <w:bCs/>
        </w:rPr>
        <w:t>法</w:t>
      </w:r>
    </w:p>
    <w:p w14:paraId="00C7D605" w14:textId="5628961A" w:rsidR="00EE493E" w:rsidRDefault="00EE493E" w:rsidP="00EE493E">
      <w:pPr>
        <w:pStyle w:val="a1"/>
        <w:ind w:firstLineChars="0" w:firstLine="0"/>
      </w:pPr>
      <w:r>
        <w:t>Lv0:</w:t>
      </w:r>
      <w:r>
        <w:tab/>
      </w:r>
    </w:p>
    <w:p w14:paraId="6E135928" w14:textId="0A418564" w:rsidR="00696F85" w:rsidRDefault="00EE493E" w:rsidP="00EE493E">
      <w:pPr>
        <w:pStyle w:val="a1"/>
        <w:ind w:firstLineChars="0" w:firstLine="0"/>
        <w:rPr>
          <w:noProof/>
        </w:rPr>
      </w:pPr>
      <w:r>
        <w:rPr>
          <w:rFonts w:hint="eastAsia"/>
          <w:noProof/>
        </w:rPr>
        <w:drawing>
          <wp:inline distT="0" distB="0" distL="0" distR="0" wp14:anchorId="5CF9CFDC" wp14:editId="59DE7A9D">
            <wp:extent cx="2520000" cy="1958400"/>
            <wp:effectExtent l="0" t="0" r="0" b="0"/>
            <wp:docPr id="5" name="图片 5" descr="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958400"/>
                    </a:xfrm>
                    <a:prstGeom prst="rect">
                      <a:avLst/>
                    </a:prstGeom>
                    <a:noFill/>
                    <a:ln>
                      <a:noFill/>
                    </a:ln>
                  </pic:spPr>
                </pic:pic>
              </a:graphicData>
            </a:graphic>
          </wp:inline>
        </w:drawing>
      </w:r>
      <w:r w:rsidR="00696F85">
        <w:rPr>
          <w:noProof/>
        </w:rPr>
        <w:tab/>
      </w:r>
      <w:r w:rsidR="00566ED5">
        <w:rPr>
          <w:noProof/>
        </w:rPr>
        <w:tab/>
      </w:r>
      <w:r w:rsidR="00696F85">
        <w:rPr>
          <w:rFonts w:hint="eastAsia"/>
          <w:noProof/>
        </w:rPr>
        <w:drawing>
          <wp:inline distT="0" distB="0" distL="0" distR="0" wp14:anchorId="2A1482E1" wp14:editId="4831C0C5">
            <wp:extent cx="2289899" cy="1253697"/>
            <wp:effectExtent l="0" t="0" r="0" b="0"/>
            <wp:docPr id="12" name="图片 12" descr="../../屏幕快照%202018-05-10%2015.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05-10%2015.20.5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5991" cy="1262507"/>
                    </a:xfrm>
                    <a:prstGeom prst="rect">
                      <a:avLst/>
                    </a:prstGeom>
                    <a:noFill/>
                    <a:ln>
                      <a:noFill/>
                    </a:ln>
                  </pic:spPr>
                </pic:pic>
              </a:graphicData>
            </a:graphic>
          </wp:inline>
        </w:drawing>
      </w:r>
    </w:p>
    <w:p w14:paraId="0EA6F6C4" w14:textId="77777777" w:rsidR="00566ED5" w:rsidRDefault="00566ED5" w:rsidP="00EE493E">
      <w:pPr>
        <w:pStyle w:val="a1"/>
        <w:ind w:firstLineChars="0" w:firstLine="0"/>
        <w:rPr>
          <w:rFonts w:hint="eastAsia"/>
          <w:noProof/>
        </w:rPr>
      </w:pPr>
    </w:p>
    <w:p w14:paraId="381C72AF" w14:textId="5FB7732A" w:rsidR="00696F85" w:rsidRDefault="00696F85" w:rsidP="00EE493E">
      <w:pPr>
        <w:pStyle w:val="a1"/>
        <w:ind w:firstLineChars="0" w:firstLine="0"/>
        <w:rPr>
          <w:noProof/>
        </w:rPr>
      </w:pPr>
      <w:r>
        <w:rPr>
          <w:rFonts w:hint="eastAsia"/>
          <w:noProof/>
        </w:rPr>
        <w:t>Lv</w:t>
      </w:r>
      <w:r>
        <w:rPr>
          <w:noProof/>
        </w:rPr>
        <w:t>1:</w:t>
      </w:r>
    </w:p>
    <w:p w14:paraId="0D6A333E" w14:textId="3A76C14C" w:rsidR="00EE493E" w:rsidRDefault="00EE493E" w:rsidP="00EE493E">
      <w:pPr>
        <w:pStyle w:val="a1"/>
        <w:ind w:firstLineChars="0" w:firstLine="0"/>
        <w:rPr>
          <w:noProof/>
        </w:rPr>
      </w:pPr>
      <w:r>
        <w:rPr>
          <w:noProof/>
        </w:rPr>
        <w:drawing>
          <wp:inline distT="0" distB="0" distL="0" distR="0" wp14:anchorId="58B0D754" wp14:editId="7C408740">
            <wp:extent cx="2520000" cy="1962000"/>
            <wp:effectExtent l="0" t="0" r="0" b="0"/>
            <wp:docPr id="6" name="图片 6" descr="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1962000"/>
                    </a:xfrm>
                    <a:prstGeom prst="rect">
                      <a:avLst/>
                    </a:prstGeom>
                    <a:noFill/>
                    <a:ln>
                      <a:noFill/>
                    </a:ln>
                  </pic:spPr>
                </pic:pic>
              </a:graphicData>
            </a:graphic>
          </wp:inline>
        </w:drawing>
      </w:r>
      <w:r w:rsidR="00696F85">
        <w:rPr>
          <w:noProof/>
        </w:rPr>
        <w:tab/>
      </w:r>
      <w:r w:rsidR="00566ED5">
        <w:rPr>
          <w:noProof/>
        </w:rPr>
        <w:tab/>
      </w:r>
      <w:r w:rsidR="00696F85">
        <w:rPr>
          <w:noProof/>
        </w:rPr>
        <w:drawing>
          <wp:inline distT="0" distB="0" distL="0" distR="0" wp14:anchorId="6687E2BA" wp14:editId="5AC7F17B">
            <wp:extent cx="2520000" cy="1375200"/>
            <wp:effectExtent l="0" t="0" r="0" b="0"/>
            <wp:docPr id="13" name="图片 13" descr="../../屏幕快照%202018-05-10%2015.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05-10%2015.21.0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0000" cy="1375200"/>
                    </a:xfrm>
                    <a:prstGeom prst="rect">
                      <a:avLst/>
                    </a:prstGeom>
                    <a:noFill/>
                    <a:ln>
                      <a:noFill/>
                    </a:ln>
                  </pic:spPr>
                </pic:pic>
              </a:graphicData>
            </a:graphic>
          </wp:inline>
        </w:drawing>
      </w:r>
    </w:p>
    <w:p w14:paraId="14AB3DDC" w14:textId="77777777" w:rsidR="00357829" w:rsidRDefault="00357829" w:rsidP="00EE493E">
      <w:pPr>
        <w:pStyle w:val="a1"/>
        <w:ind w:firstLineChars="0" w:firstLine="0"/>
        <w:rPr>
          <w:rFonts w:hint="eastAsia"/>
          <w:noProof/>
        </w:rPr>
      </w:pPr>
    </w:p>
    <w:p w14:paraId="3E3C988F" w14:textId="31B5EE5B" w:rsidR="00EE493E" w:rsidRDefault="00EE493E" w:rsidP="00EE493E">
      <w:pPr>
        <w:pStyle w:val="a1"/>
        <w:ind w:firstLineChars="0" w:firstLine="0"/>
        <w:rPr>
          <w:noProof/>
        </w:rPr>
      </w:pPr>
      <w:r>
        <w:rPr>
          <w:rFonts w:hint="eastAsia"/>
          <w:noProof/>
        </w:rPr>
        <w:t>Lv2:</w:t>
      </w:r>
      <w:r>
        <w:rPr>
          <w:noProof/>
        </w:rPr>
        <w:tab/>
      </w:r>
      <w:r>
        <w:rPr>
          <w:noProof/>
        </w:rPr>
        <w:tab/>
      </w:r>
    </w:p>
    <w:p w14:paraId="2B85D72D" w14:textId="35C91EEE" w:rsidR="00696F85" w:rsidRDefault="00EE493E" w:rsidP="00EE493E">
      <w:pPr>
        <w:pStyle w:val="a1"/>
        <w:ind w:firstLineChars="0" w:firstLine="0"/>
        <w:rPr>
          <w:noProof/>
        </w:rPr>
      </w:pPr>
      <w:r>
        <w:rPr>
          <w:noProof/>
        </w:rPr>
        <w:drawing>
          <wp:inline distT="0" distB="0" distL="0" distR="0" wp14:anchorId="60156529" wp14:editId="3CE95E7A">
            <wp:extent cx="2520000" cy="1983600"/>
            <wp:effectExtent l="0" t="0" r="0" b="0"/>
            <wp:docPr id="7" name="图片 7" descr="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0000" cy="1983600"/>
                    </a:xfrm>
                    <a:prstGeom prst="rect">
                      <a:avLst/>
                    </a:prstGeom>
                    <a:noFill/>
                    <a:ln>
                      <a:noFill/>
                    </a:ln>
                  </pic:spPr>
                </pic:pic>
              </a:graphicData>
            </a:graphic>
          </wp:inline>
        </w:drawing>
      </w:r>
      <w:r w:rsidR="00696F85">
        <w:rPr>
          <w:noProof/>
        </w:rPr>
        <w:tab/>
      </w:r>
      <w:r w:rsidR="00357829">
        <w:rPr>
          <w:noProof/>
        </w:rPr>
        <w:tab/>
      </w:r>
      <w:r w:rsidR="00696F85">
        <w:rPr>
          <w:rFonts w:hint="eastAsia"/>
          <w:noProof/>
        </w:rPr>
        <w:drawing>
          <wp:inline distT="0" distB="0" distL="0" distR="0" wp14:anchorId="7EE57EF8" wp14:editId="74B7446E">
            <wp:extent cx="2520000" cy="1346400"/>
            <wp:effectExtent l="0" t="0" r="0" b="0"/>
            <wp:docPr id="14" name="图片 14" descr="../../屏幕快照%202018-05-10%2015.2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05-10%2015.21.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0000" cy="1346400"/>
                    </a:xfrm>
                    <a:prstGeom prst="rect">
                      <a:avLst/>
                    </a:prstGeom>
                    <a:noFill/>
                    <a:ln>
                      <a:noFill/>
                    </a:ln>
                  </pic:spPr>
                </pic:pic>
              </a:graphicData>
            </a:graphic>
          </wp:inline>
        </w:drawing>
      </w:r>
    </w:p>
    <w:p w14:paraId="5CA7C092" w14:textId="77777777" w:rsidR="00024A47" w:rsidRDefault="00024A47" w:rsidP="00EE493E">
      <w:pPr>
        <w:pStyle w:val="a1"/>
        <w:ind w:firstLineChars="0" w:firstLine="0"/>
        <w:rPr>
          <w:rFonts w:hint="eastAsia"/>
          <w:noProof/>
        </w:rPr>
      </w:pPr>
    </w:p>
    <w:p w14:paraId="3DC8D532" w14:textId="77777777" w:rsidR="00024A47" w:rsidRDefault="00024A47" w:rsidP="00EE493E">
      <w:pPr>
        <w:pStyle w:val="a1"/>
        <w:ind w:firstLineChars="0" w:firstLine="0"/>
        <w:rPr>
          <w:rFonts w:hint="eastAsia"/>
          <w:noProof/>
        </w:rPr>
      </w:pPr>
    </w:p>
    <w:p w14:paraId="0870E8A2" w14:textId="77777777" w:rsidR="00357829" w:rsidRDefault="00357829" w:rsidP="00EE493E">
      <w:pPr>
        <w:pStyle w:val="a1"/>
        <w:ind w:firstLineChars="0" w:firstLine="0"/>
        <w:rPr>
          <w:rFonts w:hint="eastAsia"/>
          <w:noProof/>
        </w:rPr>
      </w:pPr>
    </w:p>
    <w:p w14:paraId="7DAFC8CA" w14:textId="5BB6DE60" w:rsidR="00696F85" w:rsidRDefault="00696F85" w:rsidP="00EE493E">
      <w:pPr>
        <w:pStyle w:val="a1"/>
        <w:ind w:firstLineChars="0" w:firstLine="0"/>
        <w:rPr>
          <w:rFonts w:hint="eastAsia"/>
          <w:noProof/>
        </w:rPr>
      </w:pPr>
      <w:r>
        <w:rPr>
          <w:rFonts w:hint="eastAsia"/>
          <w:noProof/>
        </w:rPr>
        <w:t>Lv3:</w:t>
      </w:r>
    </w:p>
    <w:p w14:paraId="35B56C6C" w14:textId="78909BF6" w:rsidR="00EE493E" w:rsidRDefault="00EE493E" w:rsidP="00EE493E">
      <w:pPr>
        <w:pStyle w:val="a1"/>
        <w:ind w:firstLineChars="0" w:firstLine="0"/>
        <w:rPr>
          <w:noProof/>
        </w:rPr>
      </w:pPr>
      <w:r>
        <w:rPr>
          <w:noProof/>
        </w:rPr>
        <w:drawing>
          <wp:inline distT="0" distB="0" distL="0" distR="0" wp14:anchorId="741E5E68" wp14:editId="3E68B643">
            <wp:extent cx="2520000" cy="1958400"/>
            <wp:effectExtent l="0" t="0" r="0" b="0"/>
            <wp:docPr id="8" name="图片 8" descr="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1958400"/>
                    </a:xfrm>
                    <a:prstGeom prst="rect">
                      <a:avLst/>
                    </a:prstGeom>
                    <a:noFill/>
                    <a:ln>
                      <a:noFill/>
                    </a:ln>
                  </pic:spPr>
                </pic:pic>
              </a:graphicData>
            </a:graphic>
          </wp:inline>
        </w:drawing>
      </w:r>
      <w:r w:rsidR="00696F85">
        <w:rPr>
          <w:noProof/>
        </w:rPr>
        <w:tab/>
      </w:r>
      <w:r w:rsidR="00357829">
        <w:rPr>
          <w:noProof/>
        </w:rPr>
        <w:tab/>
      </w:r>
      <w:r w:rsidR="00696F85">
        <w:rPr>
          <w:noProof/>
        </w:rPr>
        <w:drawing>
          <wp:inline distT="0" distB="0" distL="0" distR="0" wp14:anchorId="1DB5D605" wp14:editId="6388DDA0">
            <wp:extent cx="2520000" cy="1393200"/>
            <wp:effectExtent l="0" t="0" r="0" b="3810"/>
            <wp:docPr id="15" name="图片 15" descr="../../屏幕快照%202018-05-10%2015.2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05-10%2015.22.1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0000" cy="1393200"/>
                    </a:xfrm>
                    <a:prstGeom prst="rect">
                      <a:avLst/>
                    </a:prstGeom>
                    <a:noFill/>
                    <a:ln>
                      <a:noFill/>
                    </a:ln>
                  </pic:spPr>
                </pic:pic>
              </a:graphicData>
            </a:graphic>
          </wp:inline>
        </w:drawing>
      </w:r>
    </w:p>
    <w:p w14:paraId="17407A37" w14:textId="77777777" w:rsidR="00357829" w:rsidRDefault="00357829" w:rsidP="00EE493E">
      <w:pPr>
        <w:pStyle w:val="a1"/>
        <w:ind w:firstLineChars="0" w:firstLine="0"/>
        <w:rPr>
          <w:rFonts w:hint="eastAsia"/>
          <w:noProof/>
        </w:rPr>
      </w:pPr>
    </w:p>
    <w:p w14:paraId="0C0D2B87" w14:textId="77777777" w:rsidR="00EE493E" w:rsidRDefault="00EE493E" w:rsidP="00EE493E">
      <w:pPr>
        <w:pStyle w:val="a1"/>
        <w:ind w:firstLineChars="0" w:firstLine="0"/>
        <w:rPr>
          <w:noProof/>
        </w:rPr>
      </w:pPr>
      <w:r>
        <w:rPr>
          <w:rFonts w:hint="eastAsia"/>
          <w:noProof/>
        </w:rPr>
        <w:t>Lv4:</w:t>
      </w:r>
    </w:p>
    <w:p w14:paraId="1778B200" w14:textId="6AD4A3F2" w:rsidR="00566ED5" w:rsidRDefault="00EE493E" w:rsidP="00696F85">
      <w:pPr>
        <w:pStyle w:val="a1"/>
        <w:ind w:firstLineChars="0" w:firstLine="0"/>
      </w:pPr>
      <w:r>
        <w:rPr>
          <w:rFonts w:hint="eastAsia"/>
          <w:noProof/>
        </w:rPr>
        <w:drawing>
          <wp:inline distT="0" distB="0" distL="0" distR="0" wp14:anchorId="6B463112" wp14:editId="115CD2DD">
            <wp:extent cx="2520000" cy="1987200"/>
            <wp:effectExtent l="0" t="0" r="0" b="0"/>
            <wp:docPr id="9" name="图片 9" descr="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1987200"/>
                    </a:xfrm>
                    <a:prstGeom prst="rect">
                      <a:avLst/>
                    </a:prstGeom>
                    <a:noFill/>
                    <a:ln>
                      <a:noFill/>
                    </a:ln>
                  </pic:spPr>
                </pic:pic>
              </a:graphicData>
            </a:graphic>
          </wp:inline>
        </w:drawing>
      </w:r>
      <w:r w:rsidR="00696F85">
        <w:tab/>
      </w:r>
      <w:r w:rsidR="00357829">
        <w:tab/>
      </w:r>
      <w:r w:rsidR="00696F85">
        <w:rPr>
          <w:noProof/>
        </w:rPr>
        <w:drawing>
          <wp:inline distT="0" distB="0" distL="0" distR="0" wp14:anchorId="3AB290E0" wp14:editId="56A25CB6">
            <wp:extent cx="2520000" cy="1404000"/>
            <wp:effectExtent l="0" t="0" r="0" b="0"/>
            <wp:docPr id="16" name="图片 16" descr="../../屏幕快照%202018-05-10%2015.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05-10%2015.22.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0000" cy="1404000"/>
                    </a:xfrm>
                    <a:prstGeom prst="rect">
                      <a:avLst/>
                    </a:prstGeom>
                    <a:noFill/>
                    <a:ln>
                      <a:noFill/>
                    </a:ln>
                  </pic:spPr>
                </pic:pic>
              </a:graphicData>
            </a:graphic>
          </wp:inline>
        </w:drawing>
      </w:r>
    </w:p>
    <w:p w14:paraId="14FB0DFD" w14:textId="77777777" w:rsidR="003414D5" w:rsidRPr="009C74F7" w:rsidRDefault="003414D5" w:rsidP="00696F85">
      <w:pPr>
        <w:pStyle w:val="a1"/>
        <w:ind w:firstLineChars="0" w:firstLine="0"/>
        <w:rPr>
          <w:rFonts w:hint="eastAsia"/>
        </w:rPr>
      </w:pPr>
    </w:p>
    <w:p w14:paraId="10B6D658" w14:textId="77777777" w:rsidR="001725DD" w:rsidRDefault="001725DD" w:rsidP="001725DD">
      <w:pPr>
        <w:pStyle w:val="2"/>
        <w:spacing w:before="71" w:after="71"/>
        <w:rPr>
          <w:bCs/>
        </w:rPr>
      </w:pPr>
      <w:r>
        <w:rPr>
          <w:rFonts w:hint="eastAsia"/>
          <w:bCs/>
        </w:rPr>
        <w:t>决策树</w:t>
      </w:r>
      <w:r>
        <w:rPr>
          <w:bCs/>
        </w:rPr>
        <w:t>C4.5</w:t>
      </w:r>
      <w:r>
        <w:rPr>
          <w:bCs/>
        </w:rPr>
        <w:t>算法</w:t>
      </w:r>
    </w:p>
    <w:p w14:paraId="03A60D64" w14:textId="77777777" w:rsidR="003E3FEA" w:rsidRDefault="00F220AF" w:rsidP="00F220AF">
      <w:pPr>
        <w:pStyle w:val="a1"/>
        <w:ind w:firstLineChars="0" w:firstLine="0"/>
      </w:pPr>
      <w:r>
        <w:rPr>
          <w:rFonts w:hint="eastAsia"/>
        </w:rPr>
        <w:t>Lv</w:t>
      </w:r>
      <w:r w:rsidR="00FA08EA">
        <w:t>0:</w:t>
      </w:r>
      <w:r w:rsidR="00DB1CFA">
        <w:tab/>
      </w:r>
      <w:r w:rsidR="00DB1CFA">
        <w:tab/>
      </w:r>
    </w:p>
    <w:p w14:paraId="5664C85B" w14:textId="5312D826" w:rsidR="003E3FEA" w:rsidRDefault="003E3FEA" w:rsidP="00F220AF">
      <w:pPr>
        <w:pStyle w:val="a1"/>
        <w:ind w:firstLineChars="0" w:firstLine="0"/>
      </w:pPr>
      <w:r>
        <w:rPr>
          <w:noProof/>
        </w:rPr>
        <w:drawing>
          <wp:inline distT="0" distB="0" distL="0" distR="0" wp14:anchorId="39ED8EE4" wp14:editId="44F9DBDD">
            <wp:extent cx="2520000" cy="1976400"/>
            <wp:effectExtent l="0" t="0" r="0" b="5080"/>
            <wp:docPr id="1" name="图片 1" descr="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1976400"/>
                    </a:xfrm>
                    <a:prstGeom prst="rect">
                      <a:avLst/>
                    </a:prstGeom>
                    <a:noFill/>
                    <a:ln>
                      <a:noFill/>
                    </a:ln>
                  </pic:spPr>
                </pic:pic>
              </a:graphicData>
            </a:graphic>
          </wp:inline>
        </w:drawing>
      </w:r>
      <w:r w:rsidR="00566ED5">
        <w:tab/>
      </w:r>
      <w:r w:rsidR="003414D5">
        <w:tab/>
      </w:r>
      <w:r>
        <w:rPr>
          <w:noProof/>
        </w:rPr>
        <w:drawing>
          <wp:inline distT="0" distB="0" distL="0" distR="0" wp14:anchorId="6D91D23D" wp14:editId="582D0B2E">
            <wp:extent cx="2520000" cy="1339200"/>
            <wp:effectExtent l="0" t="0" r="0" b="7620"/>
            <wp:docPr id="17" name="图片 17" descr="../../屏幕快照%202018-05-10%2015.3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5-10%2015.39.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0000" cy="1339200"/>
                    </a:xfrm>
                    <a:prstGeom prst="rect">
                      <a:avLst/>
                    </a:prstGeom>
                    <a:noFill/>
                    <a:ln>
                      <a:noFill/>
                    </a:ln>
                  </pic:spPr>
                </pic:pic>
              </a:graphicData>
            </a:graphic>
          </wp:inline>
        </w:drawing>
      </w:r>
    </w:p>
    <w:p w14:paraId="2A937FFA" w14:textId="77777777" w:rsidR="00024A47" w:rsidRDefault="00024A47" w:rsidP="00F220AF">
      <w:pPr>
        <w:pStyle w:val="a1"/>
        <w:ind w:firstLineChars="0" w:firstLine="0"/>
        <w:rPr>
          <w:rFonts w:hint="eastAsia"/>
        </w:rPr>
      </w:pPr>
    </w:p>
    <w:p w14:paraId="77A1529D" w14:textId="77777777" w:rsidR="00024A47" w:rsidRDefault="00024A47" w:rsidP="00F220AF">
      <w:pPr>
        <w:pStyle w:val="a1"/>
        <w:ind w:firstLineChars="0" w:firstLine="0"/>
        <w:rPr>
          <w:rFonts w:hint="eastAsia"/>
        </w:rPr>
      </w:pPr>
    </w:p>
    <w:p w14:paraId="7E5450C3" w14:textId="77777777" w:rsidR="003414D5" w:rsidRDefault="003414D5" w:rsidP="00F220AF">
      <w:pPr>
        <w:pStyle w:val="a1"/>
        <w:ind w:firstLineChars="0" w:firstLine="0"/>
        <w:rPr>
          <w:rFonts w:hint="eastAsia"/>
        </w:rPr>
      </w:pPr>
    </w:p>
    <w:p w14:paraId="1F714C28" w14:textId="55D99623" w:rsidR="00FA08EA" w:rsidRDefault="00DB1CFA" w:rsidP="00F220AF">
      <w:pPr>
        <w:pStyle w:val="a1"/>
        <w:ind w:firstLineChars="0" w:firstLine="0"/>
      </w:pPr>
      <w:r>
        <w:rPr>
          <w:rFonts w:hint="eastAsia"/>
        </w:rPr>
        <w:t>Lv</w:t>
      </w:r>
      <w:r>
        <w:t>1:</w:t>
      </w:r>
    </w:p>
    <w:p w14:paraId="61041D01" w14:textId="02EB451A" w:rsidR="003414D5" w:rsidRDefault="00566ED5" w:rsidP="00566ED5">
      <w:pPr>
        <w:pStyle w:val="a1"/>
        <w:ind w:firstLineChars="0" w:firstLine="0"/>
        <w:rPr>
          <w:rFonts w:hint="eastAsia"/>
        </w:rPr>
      </w:pPr>
      <w:r>
        <w:rPr>
          <w:rFonts w:hint="eastAsia"/>
          <w:noProof/>
        </w:rPr>
        <w:drawing>
          <wp:inline distT="0" distB="0" distL="0" distR="0" wp14:anchorId="04FEAD56" wp14:editId="67410E00">
            <wp:extent cx="2520000" cy="1962000"/>
            <wp:effectExtent l="0" t="0" r="0" b="0"/>
            <wp:docPr id="18" name="图片 18"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0000" cy="1962000"/>
                    </a:xfrm>
                    <a:prstGeom prst="rect">
                      <a:avLst/>
                    </a:prstGeom>
                    <a:noFill/>
                    <a:ln>
                      <a:noFill/>
                    </a:ln>
                  </pic:spPr>
                </pic:pic>
              </a:graphicData>
            </a:graphic>
          </wp:inline>
        </w:drawing>
      </w:r>
      <w:r>
        <w:tab/>
      </w:r>
      <w:r w:rsidR="003414D5">
        <w:tab/>
      </w:r>
      <w:r>
        <w:rPr>
          <w:noProof/>
        </w:rPr>
        <w:drawing>
          <wp:inline distT="0" distB="0" distL="0" distR="0" wp14:anchorId="392ACD4B" wp14:editId="0AF4AEC0">
            <wp:extent cx="2520000" cy="1407600"/>
            <wp:effectExtent l="0" t="0" r="0" b="0"/>
            <wp:docPr id="19" name="图片 19" descr="../../屏幕快照%202018-05-10%2015.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5-10%2015.40.4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0000" cy="1407600"/>
                    </a:xfrm>
                    <a:prstGeom prst="rect">
                      <a:avLst/>
                    </a:prstGeom>
                    <a:noFill/>
                    <a:ln>
                      <a:noFill/>
                    </a:ln>
                  </pic:spPr>
                </pic:pic>
              </a:graphicData>
            </a:graphic>
          </wp:inline>
        </w:drawing>
      </w:r>
    </w:p>
    <w:p w14:paraId="16C6B7DC" w14:textId="77777777" w:rsidR="00024A47" w:rsidRDefault="00024A47" w:rsidP="00566ED5">
      <w:pPr>
        <w:pStyle w:val="a1"/>
        <w:ind w:firstLineChars="0" w:firstLine="0"/>
        <w:rPr>
          <w:rFonts w:hint="eastAsia"/>
        </w:rPr>
      </w:pPr>
    </w:p>
    <w:p w14:paraId="51ADEFF2" w14:textId="1573E3BA" w:rsidR="00FA08EA" w:rsidRDefault="00FA08EA" w:rsidP="00F220AF">
      <w:pPr>
        <w:pStyle w:val="a0"/>
      </w:pPr>
      <w:r>
        <w:t>Lv2:</w:t>
      </w:r>
      <w:r w:rsidR="00DB1CFA">
        <w:tab/>
      </w:r>
      <w:r w:rsidR="00DB1CFA">
        <w:tab/>
      </w:r>
      <w:r w:rsidR="00DB1CFA">
        <w:tab/>
      </w:r>
      <w:r w:rsidR="00DB1CFA">
        <w:tab/>
      </w:r>
    </w:p>
    <w:p w14:paraId="19F423AD" w14:textId="5C37FC19" w:rsidR="00566ED5" w:rsidRDefault="00566ED5" w:rsidP="00F220AF">
      <w:pPr>
        <w:pStyle w:val="a0"/>
      </w:pPr>
      <w:r>
        <w:rPr>
          <w:rFonts w:hint="eastAsia"/>
          <w:noProof/>
        </w:rPr>
        <w:drawing>
          <wp:inline distT="0" distB="0" distL="0" distR="0" wp14:anchorId="7099FF0C" wp14:editId="05D696FD">
            <wp:extent cx="2520000" cy="2016000"/>
            <wp:effectExtent l="0" t="0" r="0" b="0"/>
            <wp:docPr id="20" name="图片 20" descr="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20000" cy="2016000"/>
                    </a:xfrm>
                    <a:prstGeom prst="rect">
                      <a:avLst/>
                    </a:prstGeom>
                    <a:noFill/>
                    <a:ln>
                      <a:noFill/>
                    </a:ln>
                  </pic:spPr>
                </pic:pic>
              </a:graphicData>
            </a:graphic>
          </wp:inline>
        </w:drawing>
      </w:r>
      <w:r>
        <w:tab/>
      </w:r>
      <w:r w:rsidR="003414D5">
        <w:tab/>
      </w:r>
      <w:r>
        <w:rPr>
          <w:noProof/>
        </w:rPr>
        <w:drawing>
          <wp:inline distT="0" distB="0" distL="0" distR="0" wp14:anchorId="72F66B1E" wp14:editId="535E1AD3">
            <wp:extent cx="2520000" cy="1335600"/>
            <wp:effectExtent l="0" t="0" r="0" b="10795"/>
            <wp:docPr id="21" name="图片 21" descr="../../屏幕快照%202018-05-10%2015.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05-10%2015.41.5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0000" cy="1335600"/>
                    </a:xfrm>
                    <a:prstGeom prst="rect">
                      <a:avLst/>
                    </a:prstGeom>
                    <a:noFill/>
                    <a:ln>
                      <a:noFill/>
                    </a:ln>
                  </pic:spPr>
                </pic:pic>
              </a:graphicData>
            </a:graphic>
          </wp:inline>
        </w:drawing>
      </w:r>
    </w:p>
    <w:p w14:paraId="6ACF370D" w14:textId="77777777" w:rsidR="003414D5" w:rsidRDefault="003414D5" w:rsidP="00F220AF">
      <w:pPr>
        <w:pStyle w:val="a0"/>
        <w:rPr>
          <w:rFonts w:hint="eastAsia"/>
        </w:rPr>
      </w:pPr>
    </w:p>
    <w:p w14:paraId="40BBB2AA" w14:textId="5D94D7F5" w:rsidR="00566ED5" w:rsidRDefault="00566ED5" w:rsidP="00F220AF">
      <w:pPr>
        <w:pStyle w:val="a0"/>
        <w:rPr>
          <w:rFonts w:hint="eastAsia"/>
        </w:rPr>
      </w:pPr>
      <w:r>
        <w:rPr>
          <w:rFonts w:hint="eastAsia"/>
        </w:rPr>
        <w:t>Lv3:</w:t>
      </w:r>
    </w:p>
    <w:p w14:paraId="7BC20709" w14:textId="0C1AD559" w:rsidR="00566ED5" w:rsidRDefault="00566ED5" w:rsidP="00F220AF">
      <w:pPr>
        <w:pStyle w:val="a0"/>
      </w:pPr>
      <w:r>
        <w:rPr>
          <w:rFonts w:hint="eastAsia"/>
          <w:noProof/>
        </w:rPr>
        <w:drawing>
          <wp:inline distT="0" distB="0" distL="0" distR="0" wp14:anchorId="1FC13124" wp14:editId="535557EC">
            <wp:extent cx="2520000" cy="1929600"/>
            <wp:effectExtent l="0" t="0" r="0" b="1270"/>
            <wp:docPr id="22" name="图片 22" descr="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0000" cy="1929600"/>
                    </a:xfrm>
                    <a:prstGeom prst="rect">
                      <a:avLst/>
                    </a:prstGeom>
                    <a:noFill/>
                    <a:ln>
                      <a:noFill/>
                    </a:ln>
                  </pic:spPr>
                </pic:pic>
              </a:graphicData>
            </a:graphic>
          </wp:inline>
        </w:drawing>
      </w:r>
      <w:r>
        <w:tab/>
      </w:r>
      <w:r w:rsidR="003414D5">
        <w:tab/>
      </w:r>
      <w:r>
        <w:rPr>
          <w:noProof/>
        </w:rPr>
        <w:drawing>
          <wp:inline distT="0" distB="0" distL="0" distR="0" wp14:anchorId="2BF040A0" wp14:editId="4B82979D">
            <wp:extent cx="2520000" cy="1404000"/>
            <wp:effectExtent l="0" t="0" r="0" b="0"/>
            <wp:docPr id="23" name="图片 23" descr="../../屏幕快照%202018-05-10%2015.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05-10%2015.42.2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0000" cy="1404000"/>
                    </a:xfrm>
                    <a:prstGeom prst="rect">
                      <a:avLst/>
                    </a:prstGeom>
                    <a:noFill/>
                    <a:ln>
                      <a:noFill/>
                    </a:ln>
                  </pic:spPr>
                </pic:pic>
              </a:graphicData>
            </a:graphic>
          </wp:inline>
        </w:drawing>
      </w:r>
    </w:p>
    <w:p w14:paraId="658039D6" w14:textId="77777777" w:rsidR="00024A47" w:rsidRDefault="00024A47" w:rsidP="00F220AF">
      <w:pPr>
        <w:pStyle w:val="a0"/>
        <w:rPr>
          <w:rFonts w:hint="eastAsia"/>
        </w:rPr>
      </w:pPr>
    </w:p>
    <w:p w14:paraId="0337AB3A" w14:textId="77777777" w:rsidR="00024A47" w:rsidRDefault="00024A47" w:rsidP="00F220AF">
      <w:pPr>
        <w:pStyle w:val="a0"/>
        <w:rPr>
          <w:rFonts w:hint="eastAsia"/>
        </w:rPr>
      </w:pPr>
    </w:p>
    <w:p w14:paraId="60883C5A" w14:textId="77777777" w:rsidR="00024A47" w:rsidRDefault="00024A47" w:rsidP="00F220AF">
      <w:pPr>
        <w:pStyle w:val="a0"/>
        <w:rPr>
          <w:rFonts w:hint="eastAsia"/>
        </w:rPr>
      </w:pPr>
    </w:p>
    <w:p w14:paraId="48F0091B" w14:textId="77777777" w:rsidR="00E44F5C" w:rsidRDefault="00E44F5C" w:rsidP="00F220AF">
      <w:pPr>
        <w:pStyle w:val="a0"/>
        <w:rPr>
          <w:rFonts w:hint="eastAsia"/>
        </w:rPr>
      </w:pPr>
    </w:p>
    <w:p w14:paraId="24F10988" w14:textId="0CFB8EAA" w:rsidR="00566ED5" w:rsidRDefault="00566ED5" w:rsidP="00F220AF">
      <w:pPr>
        <w:pStyle w:val="a0"/>
      </w:pPr>
      <w:r>
        <w:rPr>
          <w:rFonts w:hint="eastAsia"/>
        </w:rPr>
        <w:t>Lv4:</w:t>
      </w:r>
    </w:p>
    <w:p w14:paraId="62EFC633" w14:textId="4CCF30E1" w:rsidR="00FA08EA" w:rsidRDefault="00566ED5" w:rsidP="00FA08EA">
      <w:pPr>
        <w:pStyle w:val="a0"/>
      </w:pPr>
      <w:r>
        <w:rPr>
          <w:rFonts w:hint="eastAsia"/>
          <w:noProof/>
        </w:rPr>
        <w:drawing>
          <wp:inline distT="0" distB="0" distL="0" distR="0" wp14:anchorId="44DE8978" wp14:editId="75D3ABF1">
            <wp:extent cx="2520000" cy="1998000"/>
            <wp:effectExtent l="0" t="0" r="0" b="8890"/>
            <wp:docPr id="24" name="图片 24" descr="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20000" cy="1998000"/>
                    </a:xfrm>
                    <a:prstGeom prst="rect">
                      <a:avLst/>
                    </a:prstGeom>
                    <a:noFill/>
                    <a:ln>
                      <a:noFill/>
                    </a:ln>
                  </pic:spPr>
                </pic:pic>
              </a:graphicData>
            </a:graphic>
          </wp:inline>
        </w:drawing>
      </w:r>
      <w:r>
        <w:tab/>
      </w:r>
      <w:r w:rsidR="00E44F5C">
        <w:tab/>
      </w:r>
      <w:r>
        <w:rPr>
          <w:noProof/>
        </w:rPr>
        <w:drawing>
          <wp:inline distT="0" distB="0" distL="0" distR="0" wp14:anchorId="5A6FFC77" wp14:editId="77CB497D">
            <wp:extent cx="2520000" cy="1335600"/>
            <wp:effectExtent l="0" t="0" r="0" b="10795"/>
            <wp:docPr id="25" name="图片 25" descr="../../屏幕快照%202018-05-10%2015.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05-10%2015.43.1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000" cy="1335600"/>
                    </a:xfrm>
                    <a:prstGeom prst="rect">
                      <a:avLst/>
                    </a:prstGeom>
                    <a:noFill/>
                    <a:ln>
                      <a:noFill/>
                    </a:ln>
                  </pic:spPr>
                </pic:pic>
              </a:graphicData>
            </a:graphic>
          </wp:inline>
        </w:drawing>
      </w:r>
    </w:p>
    <w:p w14:paraId="4392F3F1" w14:textId="77777777" w:rsidR="00E44F5C" w:rsidRPr="00FA08EA" w:rsidRDefault="00E44F5C" w:rsidP="00FA08EA">
      <w:pPr>
        <w:pStyle w:val="a0"/>
        <w:rPr>
          <w:rFonts w:hint="eastAsia"/>
        </w:rPr>
      </w:pPr>
    </w:p>
    <w:p w14:paraId="428F0692" w14:textId="7EE907D6" w:rsidR="001725DD" w:rsidRDefault="009C74F7" w:rsidP="009C74F7">
      <w:pPr>
        <w:pStyle w:val="2"/>
        <w:spacing w:before="71" w:after="71"/>
        <w:rPr>
          <w:bCs/>
        </w:rPr>
      </w:pPr>
      <w:r>
        <w:rPr>
          <w:rFonts w:hint="eastAsia"/>
          <w:bCs/>
        </w:rPr>
        <w:t>随机</w:t>
      </w:r>
      <w:r>
        <w:rPr>
          <w:bCs/>
        </w:rPr>
        <w:t>森林算法</w:t>
      </w:r>
    </w:p>
    <w:p w14:paraId="3F185294" w14:textId="77777777" w:rsidR="00813424" w:rsidRDefault="00F220AF" w:rsidP="00F220AF">
      <w:pPr>
        <w:pStyle w:val="a1"/>
        <w:ind w:firstLineChars="0" w:firstLine="0"/>
      </w:pPr>
      <w:r>
        <w:rPr>
          <w:rFonts w:hint="eastAsia"/>
        </w:rPr>
        <w:t>L</w:t>
      </w:r>
      <w:r w:rsidR="00FA08EA">
        <w:t>v0:</w:t>
      </w:r>
      <w:r w:rsidR="005C05E0">
        <w:tab/>
      </w:r>
      <w:r w:rsidR="005C05E0">
        <w:tab/>
      </w:r>
    </w:p>
    <w:p w14:paraId="15D44679" w14:textId="240C6664" w:rsidR="00813424" w:rsidRDefault="00DA683A" w:rsidP="00F220AF">
      <w:pPr>
        <w:pStyle w:val="a1"/>
        <w:ind w:firstLineChars="0" w:firstLine="0"/>
      </w:pPr>
      <w:r>
        <w:rPr>
          <w:noProof/>
        </w:rPr>
        <w:drawing>
          <wp:inline distT="0" distB="0" distL="0" distR="0" wp14:anchorId="4A8941C1" wp14:editId="39FDCBD3">
            <wp:extent cx="2520000" cy="1965600"/>
            <wp:effectExtent l="0" t="0" r="0" b="0"/>
            <wp:docPr id="26" name="图片 26" descr="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0000" cy="1965600"/>
                    </a:xfrm>
                    <a:prstGeom prst="rect">
                      <a:avLst/>
                    </a:prstGeom>
                    <a:noFill/>
                    <a:ln>
                      <a:noFill/>
                    </a:ln>
                  </pic:spPr>
                </pic:pic>
              </a:graphicData>
            </a:graphic>
          </wp:inline>
        </w:drawing>
      </w:r>
      <w:r>
        <w:tab/>
      </w:r>
      <w:r>
        <w:tab/>
      </w:r>
      <w:r>
        <w:rPr>
          <w:noProof/>
        </w:rPr>
        <w:drawing>
          <wp:inline distT="0" distB="0" distL="0" distR="0" wp14:anchorId="25776B13" wp14:editId="17483A8B">
            <wp:extent cx="2520000" cy="1353600"/>
            <wp:effectExtent l="0" t="0" r="0" b="0"/>
            <wp:docPr id="28" name="图片 28" descr="../../屏幕快照%202018-05-12%2010.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05-12%2010.33.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20000" cy="1353600"/>
                    </a:xfrm>
                    <a:prstGeom prst="rect">
                      <a:avLst/>
                    </a:prstGeom>
                    <a:noFill/>
                    <a:ln>
                      <a:noFill/>
                    </a:ln>
                  </pic:spPr>
                </pic:pic>
              </a:graphicData>
            </a:graphic>
          </wp:inline>
        </w:drawing>
      </w:r>
    </w:p>
    <w:p w14:paraId="5F8F9055" w14:textId="77777777" w:rsidR="00D80591" w:rsidRDefault="00D80591" w:rsidP="00F220AF">
      <w:pPr>
        <w:pStyle w:val="a1"/>
        <w:ind w:firstLineChars="0" w:firstLine="0"/>
        <w:rPr>
          <w:rFonts w:hint="eastAsia"/>
        </w:rPr>
      </w:pPr>
    </w:p>
    <w:p w14:paraId="4631F400" w14:textId="1FA95B17" w:rsidR="00FA08EA" w:rsidRDefault="005C05E0" w:rsidP="00F220AF">
      <w:pPr>
        <w:pStyle w:val="a1"/>
        <w:ind w:firstLineChars="0" w:firstLine="0"/>
      </w:pPr>
      <w:r>
        <w:rPr>
          <w:rFonts w:hint="eastAsia"/>
        </w:rPr>
        <w:t>Lv</w:t>
      </w:r>
      <w:r>
        <w:t>1:</w:t>
      </w:r>
    </w:p>
    <w:p w14:paraId="77EFAED6" w14:textId="2AA147B0" w:rsidR="009C74F7" w:rsidRDefault="00D80591" w:rsidP="00F220AF">
      <w:pPr>
        <w:pStyle w:val="a1"/>
        <w:ind w:firstLineChars="0" w:firstLine="0"/>
      </w:pPr>
      <w:r>
        <w:rPr>
          <w:rFonts w:hint="eastAsia"/>
          <w:noProof/>
        </w:rPr>
        <w:drawing>
          <wp:inline distT="0" distB="0" distL="0" distR="0" wp14:anchorId="4AE93678" wp14:editId="07E4A09A">
            <wp:extent cx="2520000" cy="1998000"/>
            <wp:effectExtent l="0" t="0" r="0" b="8890"/>
            <wp:docPr id="29" name="图片 29" desc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20000" cy="1998000"/>
                    </a:xfrm>
                    <a:prstGeom prst="rect">
                      <a:avLst/>
                    </a:prstGeom>
                    <a:noFill/>
                    <a:ln>
                      <a:noFill/>
                    </a:ln>
                  </pic:spPr>
                </pic:pic>
              </a:graphicData>
            </a:graphic>
          </wp:inline>
        </w:drawing>
      </w:r>
      <w:r>
        <w:tab/>
      </w:r>
      <w:r>
        <w:tab/>
      </w:r>
      <w:r>
        <w:rPr>
          <w:noProof/>
        </w:rPr>
        <w:drawing>
          <wp:inline distT="0" distB="0" distL="0" distR="0" wp14:anchorId="34CB5E6C" wp14:editId="779FFABD">
            <wp:extent cx="2520000" cy="1400400"/>
            <wp:effectExtent l="0" t="0" r="0" b="0"/>
            <wp:docPr id="30" name="图片 30" descr="../../屏幕快照%202018-05-12%2010.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05-12%2010.31.5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0000" cy="1400400"/>
                    </a:xfrm>
                    <a:prstGeom prst="rect">
                      <a:avLst/>
                    </a:prstGeom>
                    <a:noFill/>
                    <a:ln>
                      <a:noFill/>
                    </a:ln>
                  </pic:spPr>
                </pic:pic>
              </a:graphicData>
            </a:graphic>
          </wp:inline>
        </w:drawing>
      </w:r>
    </w:p>
    <w:p w14:paraId="5123A576" w14:textId="77777777" w:rsidR="00D80591" w:rsidRDefault="00D80591" w:rsidP="00F220AF">
      <w:pPr>
        <w:pStyle w:val="a1"/>
        <w:ind w:firstLineChars="0" w:firstLine="0"/>
        <w:rPr>
          <w:rFonts w:hint="eastAsia"/>
        </w:rPr>
      </w:pPr>
    </w:p>
    <w:p w14:paraId="4C1A6CEA" w14:textId="77777777" w:rsidR="00D80591" w:rsidRDefault="00FA08EA" w:rsidP="00F220AF">
      <w:pPr>
        <w:pStyle w:val="a1"/>
        <w:ind w:firstLineChars="0" w:firstLine="0"/>
      </w:pPr>
      <w:r>
        <w:t>Lv2:</w:t>
      </w:r>
    </w:p>
    <w:p w14:paraId="710B0AA3" w14:textId="6D36C3BA" w:rsidR="00D80591" w:rsidRDefault="00D80591" w:rsidP="00F220AF">
      <w:pPr>
        <w:pStyle w:val="a1"/>
        <w:ind w:firstLineChars="0" w:firstLine="0"/>
      </w:pPr>
      <w:r>
        <w:rPr>
          <w:rFonts w:hint="eastAsia"/>
          <w:noProof/>
        </w:rPr>
        <w:drawing>
          <wp:inline distT="0" distB="0" distL="0" distR="0" wp14:anchorId="61162E77" wp14:editId="15EF2C8B">
            <wp:extent cx="2520000" cy="1994400"/>
            <wp:effectExtent l="0" t="0" r="0" b="12700"/>
            <wp:docPr id="31" name="图片 31" desc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1994400"/>
                    </a:xfrm>
                    <a:prstGeom prst="rect">
                      <a:avLst/>
                    </a:prstGeom>
                    <a:noFill/>
                    <a:ln>
                      <a:noFill/>
                    </a:ln>
                  </pic:spPr>
                </pic:pic>
              </a:graphicData>
            </a:graphic>
          </wp:inline>
        </w:drawing>
      </w:r>
      <w:r>
        <w:tab/>
      </w:r>
      <w:r>
        <w:tab/>
      </w:r>
      <w:r>
        <w:rPr>
          <w:noProof/>
        </w:rPr>
        <w:drawing>
          <wp:inline distT="0" distB="0" distL="0" distR="0" wp14:anchorId="79588AD5" wp14:editId="2BA75CA4">
            <wp:extent cx="2520000" cy="1382400"/>
            <wp:effectExtent l="0" t="0" r="0" b="0"/>
            <wp:docPr id="32" name="图片 32" descr="../../屏幕快照%202018-05-12%2010.3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05-12%2010.32.0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000" cy="1382400"/>
                    </a:xfrm>
                    <a:prstGeom prst="rect">
                      <a:avLst/>
                    </a:prstGeom>
                    <a:noFill/>
                    <a:ln>
                      <a:noFill/>
                    </a:ln>
                  </pic:spPr>
                </pic:pic>
              </a:graphicData>
            </a:graphic>
          </wp:inline>
        </w:drawing>
      </w:r>
    </w:p>
    <w:p w14:paraId="69ADF1D7" w14:textId="77777777" w:rsidR="00D80591" w:rsidRDefault="00D80591" w:rsidP="00F220AF">
      <w:pPr>
        <w:pStyle w:val="a1"/>
        <w:ind w:firstLineChars="0" w:firstLine="0"/>
      </w:pPr>
    </w:p>
    <w:p w14:paraId="5D183BD4" w14:textId="2CD135D6" w:rsidR="00FA08EA" w:rsidRDefault="005C05E0" w:rsidP="00F220AF">
      <w:pPr>
        <w:pStyle w:val="a1"/>
        <w:ind w:firstLineChars="0" w:firstLine="0"/>
      </w:pPr>
      <w:r>
        <w:rPr>
          <w:rFonts w:hint="eastAsia"/>
        </w:rPr>
        <w:t>Lv</w:t>
      </w:r>
      <w:r>
        <w:t>3:</w:t>
      </w:r>
    </w:p>
    <w:p w14:paraId="06A80A4A" w14:textId="6821BF22" w:rsidR="00FA08EA" w:rsidRPr="001725DD" w:rsidRDefault="00D80591" w:rsidP="00F220AF">
      <w:pPr>
        <w:pStyle w:val="a1"/>
        <w:ind w:firstLineChars="0" w:firstLine="0"/>
        <w:rPr>
          <w:rFonts w:hint="eastAsia"/>
        </w:rPr>
      </w:pPr>
      <w:r>
        <w:rPr>
          <w:rFonts w:hint="eastAsia"/>
          <w:noProof/>
        </w:rPr>
        <w:drawing>
          <wp:inline distT="0" distB="0" distL="0" distR="0" wp14:anchorId="415AF67F" wp14:editId="097F6898">
            <wp:extent cx="2520000" cy="1983600"/>
            <wp:effectExtent l="0" t="0" r="0" b="0"/>
            <wp:docPr id="33" name="图片 33" descr="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0000" cy="1983600"/>
                    </a:xfrm>
                    <a:prstGeom prst="rect">
                      <a:avLst/>
                    </a:prstGeom>
                    <a:noFill/>
                    <a:ln>
                      <a:noFill/>
                    </a:ln>
                  </pic:spPr>
                </pic:pic>
              </a:graphicData>
            </a:graphic>
          </wp:inline>
        </w:drawing>
      </w:r>
      <w:r>
        <w:tab/>
      </w:r>
      <w:r>
        <w:tab/>
      </w:r>
      <w:r>
        <w:rPr>
          <w:noProof/>
        </w:rPr>
        <w:drawing>
          <wp:inline distT="0" distB="0" distL="0" distR="0" wp14:anchorId="7B45A15E" wp14:editId="56B06331">
            <wp:extent cx="2520000" cy="1396800"/>
            <wp:effectExtent l="0" t="0" r="0" b="635"/>
            <wp:docPr id="34" name="图片 34" descr="../../屏幕快照%202018-05-12%2010.3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8-05-12%2010.32.0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0000" cy="1396800"/>
                    </a:xfrm>
                    <a:prstGeom prst="rect">
                      <a:avLst/>
                    </a:prstGeom>
                    <a:noFill/>
                    <a:ln>
                      <a:noFill/>
                    </a:ln>
                  </pic:spPr>
                </pic:pic>
              </a:graphicData>
            </a:graphic>
          </wp:inline>
        </w:drawing>
      </w:r>
    </w:p>
    <w:p w14:paraId="249A863D" w14:textId="6329CF6F" w:rsidR="00FA08EA" w:rsidRDefault="00FA08EA" w:rsidP="00F220AF">
      <w:pPr>
        <w:pStyle w:val="a1"/>
        <w:ind w:firstLineChars="0" w:firstLine="0"/>
      </w:pPr>
      <w:r>
        <w:t>Lv4:</w:t>
      </w:r>
    </w:p>
    <w:p w14:paraId="48F11119" w14:textId="71624F7C" w:rsidR="00FA08EA" w:rsidRDefault="00D80591" w:rsidP="00D80591">
      <w:pPr>
        <w:pStyle w:val="a1"/>
        <w:ind w:firstLineChars="0" w:firstLine="0"/>
      </w:pPr>
      <w:r>
        <w:rPr>
          <w:rFonts w:hint="eastAsia"/>
          <w:noProof/>
        </w:rPr>
        <w:drawing>
          <wp:inline distT="0" distB="0" distL="0" distR="0" wp14:anchorId="701452F1" wp14:editId="24A70B9E">
            <wp:extent cx="2520000" cy="2001600"/>
            <wp:effectExtent l="0" t="0" r="0" b="5080"/>
            <wp:docPr id="35" name="图片 35" descr="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20000" cy="2001600"/>
                    </a:xfrm>
                    <a:prstGeom prst="rect">
                      <a:avLst/>
                    </a:prstGeom>
                    <a:noFill/>
                    <a:ln>
                      <a:noFill/>
                    </a:ln>
                  </pic:spPr>
                </pic:pic>
              </a:graphicData>
            </a:graphic>
          </wp:inline>
        </w:drawing>
      </w:r>
      <w:r>
        <w:tab/>
      </w:r>
      <w:r>
        <w:tab/>
      </w:r>
      <w:r>
        <w:rPr>
          <w:noProof/>
        </w:rPr>
        <w:drawing>
          <wp:inline distT="0" distB="0" distL="0" distR="0" wp14:anchorId="704F4EE1" wp14:editId="41C49501">
            <wp:extent cx="2520000" cy="1414800"/>
            <wp:effectExtent l="0" t="0" r="0" b="7620"/>
            <wp:docPr id="36" name="图片 36" descr="../../屏幕快照%202018-05-12%2010.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屏幕快照%202018-05-12%2010.32.1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0000" cy="1414800"/>
                    </a:xfrm>
                    <a:prstGeom prst="rect">
                      <a:avLst/>
                    </a:prstGeom>
                    <a:noFill/>
                    <a:ln>
                      <a:noFill/>
                    </a:ln>
                  </pic:spPr>
                </pic:pic>
              </a:graphicData>
            </a:graphic>
          </wp:inline>
        </w:drawing>
      </w:r>
    </w:p>
    <w:p w14:paraId="72967EC5" w14:textId="77777777" w:rsidR="000512A6" w:rsidRDefault="000512A6" w:rsidP="00D80591">
      <w:pPr>
        <w:pStyle w:val="a1"/>
        <w:ind w:firstLineChars="0" w:firstLine="0"/>
        <w:rPr>
          <w:rFonts w:hint="eastAsia"/>
        </w:rPr>
      </w:pPr>
    </w:p>
    <w:p w14:paraId="0CD09691" w14:textId="480ED31F" w:rsidR="00DF3676" w:rsidRDefault="00DF3676" w:rsidP="00D80591">
      <w:pPr>
        <w:pStyle w:val="a1"/>
        <w:ind w:firstLineChars="0" w:firstLine="0"/>
      </w:pPr>
      <w:r>
        <w:rPr>
          <w:rFonts w:hint="eastAsia"/>
        </w:rPr>
        <w:t>可以</w:t>
      </w:r>
      <w:r w:rsidR="00E417CA">
        <w:t>看出，</w:t>
      </w:r>
      <w:r w:rsidR="008C7307">
        <w:t>朴素贝叶斯算法</w:t>
      </w:r>
      <w:r w:rsidR="008C7307">
        <w:rPr>
          <w:rFonts w:hint="eastAsia"/>
        </w:rPr>
        <w:t>耗时</w:t>
      </w:r>
      <w:r w:rsidR="008C7307">
        <w:t>短，但</w:t>
      </w:r>
      <w:r w:rsidR="008C7307">
        <w:rPr>
          <w:rFonts w:hint="eastAsia"/>
        </w:rPr>
        <w:t>互相独立的</w:t>
      </w:r>
      <w:r w:rsidR="008C7307">
        <w:t>条件要求高，</w:t>
      </w:r>
      <w:r w:rsidR="008C7307">
        <w:rPr>
          <w:rFonts w:hint="eastAsia"/>
        </w:rPr>
        <w:t>所以</w:t>
      </w:r>
      <w:r w:rsidR="008C7307">
        <w:t>准确率受到限制</w:t>
      </w:r>
      <w:r w:rsidR="009563B9">
        <w:t>，</w:t>
      </w:r>
      <w:r w:rsidR="009563B9">
        <w:rPr>
          <w:rFonts w:hint="eastAsia"/>
        </w:rPr>
        <w:t>大概</w:t>
      </w:r>
      <w:r w:rsidR="009563B9">
        <w:t>只有</w:t>
      </w:r>
      <w:r w:rsidR="009563B9">
        <w:t>50%</w:t>
      </w:r>
      <w:r w:rsidR="009563B9">
        <w:rPr>
          <w:rFonts w:hint="eastAsia"/>
        </w:rPr>
        <w:t>左右</w:t>
      </w:r>
      <w:r w:rsidR="008C7307">
        <w:t>；</w:t>
      </w:r>
      <w:r w:rsidR="008C7307">
        <w:rPr>
          <w:rFonts w:hint="eastAsia"/>
        </w:rPr>
        <w:t>logistic</w:t>
      </w:r>
      <w:r w:rsidR="008C7307">
        <w:t>算法耗时长，训练效果在数据集上显示较好，</w:t>
      </w:r>
      <w:r w:rsidR="008C7307">
        <w:rPr>
          <w:rFonts w:hint="eastAsia"/>
        </w:rPr>
        <w:t>有</w:t>
      </w:r>
      <w:r w:rsidR="008C7307">
        <w:t>80%</w:t>
      </w:r>
      <w:r w:rsidR="008C7307">
        <w:t>左右的准确率，</w:t>
      </w:r>
      <w:r w:rsidR="008C7307">
        <w:rPr>
          <w:rFonts w:hint="eastAsia"/>
        </w:rPr>
        <w:t>但是</w:t>
      </w:r>
      <w:r w:rsidR="008C7307">
        <w:t>在具体的测试上，</w:t>
      </w:r>
      <w:r w:rsidR="008C7307">
        <w:rPr>
          <w:rFonts w:hint="eastAsia"/>
        </w:rPr>
        <w:t>胜率</w:t>
      </w:r>
      <w:r w:rsidR="008C7307">
        <w:t>并不高，</w:t>
      </w:r>
      <w:r w:rsidR="008C7307">
        <w:rPr>
          <w:rFonts w:hint="eastAsia"/>
        </w:rPr>
        <w:t>可能</w:t>
      </w:r>
      <w:r w:rsidR="008C7307">
        <w:t>是</w:t>
      </w:r>
      <w:r w:rsidR="009B7A1B">
        <w:t>受到</w:t>
      </w:r>
      <w:r w:rsidR="009B7A1B">
        <w:rPr>
          <w:rFonts w:hint="eastAsia"/>
        </w:rPr>
        <w:t>训练集</w:t>
      </w:r>
      <w:r w:rsidR="009B7A1B">
        <w:t>和学习方法的限制</w:t>
      </w:r>
      <w:r w:rsidR="008C7307">
        <w:t>；</w:t>
      </w:r>
      <w:r w:rsidR="008C7307">
        <w:rPr>
          <w:rFonts w:hint="eastAsia"/>
        </w:rPr>
        <w:t>决策树</w:t>
      </w:r>
      <w:r w:rsidR="008C7307">
        <w:t>和随机森林都有着</w:t>
      </w:r>
      <w:r w:rsidR="008C7307">
        <w:rPr>
          <w:rFonts w:hint="eastAsia"/>
        </w:rPr>
        <w:t>较好</w:t>
      </w:r>
      <w:r w:rsidR="008C7307">
        <w:t>的</w:t>
      </w:r>
      <w:r w:rsidR="008C7307">
        <w:rPr>
          <w:rFonts w:hint="eastAsia"/>
        </w:rPr>
        <w:t>准确率</w:t>
      </w:r>
      <w:r w:rsidR="008C7307">
        <w:t>，</w:t>
      </w:r>
      <w:r w:rsidR="008C7307">
        <w:rPr>
          <w:rFonts w:hint="eastAsia"/>
        </w:rPr>
        <w:t>特别是</w:t>
      </w:r>
      <w:r w:rsidR="008C7307">
        <w:t>随机</w:t>
      </w:r>
      <w:r w:rsidR="008C7307">
        <w:rPr>
          <w:rFonts w:hint="eastAsia"/>
        </w:rPr>
        <w:t>森林</w:t>
      </w:r>
      <w:r w:rsidR="008C7307">
        <w:t>，</w:t>
      </w:r>
      <w:r w:rsidR="008C7307">
        <w:rPr>
          <w:rFonts w:hint="eastAsia"/>
        </w:rPr>
        <w:t>在</w:t>
      </w:r>
      <w:r w:rsidR="008C7307">
        <w:t>分类的时候可以实现无错</w:t>
      </w:r>
      <w:r w:rsidR="008C7307">
        <w:rPr>
          <w:rFonts w:hint="eastAsia"/>
        </w:rPr>
        <w:t>分类</w:t>
      </w:r>
      <w:r w:rsidR="008C7307">
        <w:t>，准确率达到</w:t>
      </w:r>
      <w:r w:rsidR="008C7307">
        <w:t>100%</w:t>
      </w:r>
      <w:r w:rsidR="008C7307">
        <w:t>，算法</w:t>
      </w:r>
      <w:r w:rsidR="008C7307">
        <w:rPr>
          <w:rFonts w:hint="eastAsia"/>
        </w:rPr>
        <w:t>运行时间</w:t>
      </w:r>
      <w:r w:rsidR="008C7307">
        <w:t>略长。</w:t>
      </w:r>
    </w:p>
    <w:p w14:paraId="201E6250" w14:textId="3361E9F7" w:rsidR="000809C3" w:rsidRDefault="000809C3" w:rsidP="000809C3">
      <w:pPr>
        <w:pStyle w:val="a1"/>
        <w:numPr>
          <w:ilvl w:val="0"/>
          <w:numId w:val="14"/>
        </w:numPr>
        <w:ind w:firstLineChars="0"/>
      </w:pPr>
      <w:r>
        <w:rPr>
          <w:rFonts w:hint="eastAsia"/>
        </w:rPr>
        <w:t>修改</w:t>
      </w:r>
      <w:r>
        <w:t>特征提取方法结果</w:t>
      </w:r>
    </w:p>
    <w:p w14:paraId="4E597083" w14:textId="45FE0E0F" w:rsidR="000809C3" w:rsidRDefault="000809C3" w:rsidP="000809C3">
      <w:pPr>
        <w:pStyle w:val="a1"/>
        <w:ind w:left="372" w:firstLineChars="0" w:firstLine="0"/>
      </w:pPr>
      <w:r>
        <w:t>由于</w:t>
      </w:r>
      <w:r>
        <w:rPr>
          <w:rFonts w:hint="eastAsia"/>
        </w:rPr>
        <w:t>原理</w:t>
      </w:r>
      <w:r>
        <w:t>一样，</w:t>
      </w:r>
      <w:r>
        <w:rPr>
          <w:rFonts w:hint="eastAsia"/>
        </w:rPr>
        <w:t>所以</w:t>
      </w:r>
      <w:r>
        <w:t>在此不再过</w:t>
      </w:r>
      <w:r>
        <w:rPr>
          <w:rFonts w:hint="eastAsia"/>
        </w:rPr>
        <w:t>多</w:t>
      </w:r>
      <w:r>
        <w:t>的测试，只用上述四种算法对</w:t>
      </w:r>
      <w:r>
        <w:rPr>
          <w:rFonts w:hint="eastAsia"/>
        </w:rPr>
        <w:t>lv</w:t>
      </w:r>
      <w:r>
        <w:t>0</w:t>
      </w:r>
      <w:r>
        <w:rPr>
          <w:rFonts w:hint="eastAsia"/>
        </w:rPr>
        <w:t>进行</w:t>
      </w:r>
      <w:r>
        <w:t>训练与测试，</w:t>
      </w:r>
      <w:r>
        <w:rPr>
          <w:rFonts w:hint="eastAsia"/>
        </w:rPr>
        <w:t>结果</w:t>
      </w:r>
      <w:r>
        <w:t>如下</w:t>
      </w:r>
      <w:r w:rsidR="00510F94">
        <w:t>：</w:t>
      </w:r>
    </w:p>
    <w:p w14:paraId="5DFC16A7" w14:textId="50B4C335" w:rsidR="000809C3" w:rsidRDefault="000809C3" w:rsidP="000809C3">
      <w:pPr>
        <w:pStyle w:val="a1"/>
        <w:numPr>
          <w:ilvl w:val="0"/>
          <w:numId w:val="15"/>
        </w:numPr>
        <w:ind w:firstLineChars="0"/>
      </w:pPr>
      <w:r>
        <w:t>朴素贝叶斯</w:t>
      </w:r>
    </w:p>
    <w:p w14:paraId="5BE8F433" w14:textId="07F1582F" w:rsidR="000809C3" w:rsidRDefault="000809C3" w:rsidP="000809C3">
      <w:pPr>
        <w:pStyle w:val="a1"/>
        <w:ind w:left="372" w:firstLineChars="0" w:firstLine="0"/>
      </w:pPr>
      <w:r>
        <w:tab/>
      </w:r>
      <w:r>
        <w:tab/>
      </w:r>
      <w:r>
        <w:rPr>
          <w:rFonts w:hint="eastAsia"/>
          <w:noProof/>
        </w:rPr>
        <w:drawing>
          <wp:inline distT="0" distB="0" distL="0" distR="0" wp14:anchorId="3071491F" wp14:editId="28EC2FC5">
            <wp:extent cx="3600000" cy="2865600"/>
            <wp:effectExtent l="0" t="0" r="6985" b="5080"/>
            <wp:docPr id="39" name="图片 39" descr="../../屏幕快照%202018-05-13%2000.0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5-13%2000.08.2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00000" cy="2865600"/>
                    </a:xfrm>
                    <a:prstGeom prst="rect">
                      <a:avLst/>
                    </a:prstGeom>
                    <a:noFill/>
                    <a:ln>
                      <a:noFill/>
                    </a:ln>
                  </pic:spPr>
                </pic:pic>
              </a:graphicData>
            </a:graphic>
          </wp:inline>
        </w:drawing>
      </w:r>
    </w:p>
    <w:p w14:paraId="12C3186B" w14:textId="77777777" w:rsidR="00510F94" w:rsidRDefault="00510F94" w:rsidP="000809C3">
      <w:pPr>
        <w:pStyle w:val="a1"/>
        <w:ind w:left="372" w:firstLineChars="0" w:firstLine="0"/>
        <w:rPr>
          <w:rFonts w:hint="eastAsia"/>
        </w:rPr>
      </w:pPr>
    </w:p>
    <w:p w14:paraId="3E6E239A" w14:textId="77777777" w:rsidR="00510F94" w:rsidRDefault="00510F94" w:rsidP="000809C3">
      <w:pPr>
        <w:pStyle w:val="a1"/>
        <w:ind w:left="372" w:firstLineChars="0" w:firstLine="0"/>
        <w:rPr>
          <w:rFonts w:hint="eastAsia"/>
        </w:rPr>
      </w:pPr>
    </w:p>
    <w:p w14:paraId="50D0BEB7" w14:textId="77777777" w:rsidR="000809C3" w:rsidRDefault="000809C3" w:rsidP="000809C3">
      <w:pPr>
        <w:pStyle w:val="a1"/>
        <w:ind w:left="372" w:firstLineChars="0" w:firstLine="0"/>
        <w:rPr>
          <w:rFonts w:hint="eastAsia"/>
        </w:rPr>
      </w:pPr>
    </w:p>
    <w:p w14:paraId="571EB93A" w14:textId="7237AEE0" w:rsidR="000809C3" w:rsidRDefault="000809C3" w:rsidP="000809C3">
      <w:pPr>
        <w:pStyle w:val="a1"/>
        <w:numPr>
          <w:ilvl w:val="0"/>
          <w:numId w:val="15"/>
        </w:numPr>
        <w:ind w:firstLineChars="0"/>
      </w:pPr>
      <w:r>
        <w:t>Logistics</w:t>
      </w:r>
      <w:r>
        <w:t>算法</w:t>
      </w:r>
    </w:p>
    <w:p w14:paraId="682A9772" w14:textId="70F2BA0D" w:rsidR="000809C3" w:rsidRDefault="000809C3" w:rsidP="000809C3">
      <w:pPr>
        <w:pStyle w:val="a1"/>
        <w:ind w:left="1092" w:firstLineChars="0" w:firstLine="0"/>
      </w:pPr>
      <w:r>
        <w:rPr>
          <w:rFonts w:hint="eastAsia"/>
          <w:noProof/>
        </w:rPr>
        <w:drawing>
          <wp:inline distT="0" distB="0" distL="0" distR="0" wp14:anchorId="51B3B076" wp14:editId="4B295165">
            <wp:extent cx="3600000" cy="2844000"/>
            <wp:effectExtent l="0" t="0" r="6985" b="1270"/>
            <wp:docPr id="40" name="图片 40" descr="../../屏幕快照%202018-05-13%2000.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05-13%2000.08.3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0000" cy="2844000"/>
                    </a:xfrm>
                    <a:prstGeom prst="rect">
                      <a:avLst/>
                    </a:prstGeom>
                    <a:noFill/>
                    <a:ln>
                      <a:noFill/>
                    </a:ln>
                  </pic:spPr>
                </pic:pic>
              </a:graphicData>
            </a:graphic>
          </wp:inline>
        </w:drawing>
      </w:r>
    </w:p>
    <w:p w14:paraId="3A8EC908" w14:textId="77777777" w:rsidR="00510F94" w:rsidRDefault="00510F94" w:rsidP="000809C3">
      <w:pPr>
        <w:pStyle w:val="a1"/>
        <w:ind w:left="1092" w:firstLineChars="0" w:firstLine="0"/>
        <w:rPr>
          <w:rFonts w:hint="eastAsia"/>
        </w:rPr>
      </w:pPr>
    </w:p>
    <w:p w14:paraId="22588FBB" w14:textId="77777777" w:rsidR="00510F94" w:rsidRDefault="00510F94" w:rsidP="000809C3">
      <w:pPr>
        <w:pStyle w:val="a1"/>
        <w:ind w:left="1092" w:firstLineChars="0" w:firstLine="0"/>
        <w:rPr>
          <w:rFonts w:hint="eastAsia"/>
        </w:rPr>
      </w:pPr>
    </w:p>
    <w:p w14:paraId="6B7015B7" w14:textId="77777777" w:rsidR="00510F94" w:rsidRDefault="00510F94" w:rsidP="000809C3">
      <w:pPr>
        <w:pStyle w:val="a1"/>
        <w:ind w:left="1092" w:firstLineChars="0" w:firstLine="0"/>
        <w:rPr>
          <w:rFonts w:hint="eastAsia"/>
        </w:rPr>
      </w:pPr>
    </w:p>
    <w:p w14:paraId="5D3CB42B" w14:textId="1B0BA5B3" w:rsidR="000809C3" w:rsidRDefault="000809C3" w:rsidP="000809C3">
      <w:pPr>
        <w:pStyle w:val="a1"/>
        <w:numPr>
          <w:ilvl w:val="0"/>
          <w:numId w:val="15"/>
        </w:numPr>
        <w:ind w:firstLineChars="0"/>
      </w:pPr>
      <w:r>
        <w:t>决策树</w:t>
      </w:r>
      <w:r>
        <w:t>C45</w:t>
      </w:r>
      <w:r>
        <w:rPr>
          <w:rFonts w:hint="eastAsia"/>
        </w:rPr>
        <w:t>算法</w:t>
      </w:r>
    </w:p>
    <w:p w14:paraId="733162CC" w14:textId="2606C700" w:rsidR="000809C3" w:rsidRDefault="000809C3" w:rsidP="000809C3">
      <w:pPr>
        <w:pStyle w:val="a1"/>
        <w:ind w:left="1092" w:firstLineChars="0" w:firstLine="0"/>
      </w:pPr>
      <w:r>
        <w:rPr>
          <w:rFonts w:hint="eastAsia"/>
          <w:noProof/>
        </w:rPr>
        <w:drawing>
          <wp:inline distT="0" distB="0" distL="0" distR="0" wp14:anchorId="72941A9A" wp14:editId="5A6A6313">
            <wp:extent cx="3600000" cy="2761200"/>
            <wp:effectExtent l="0" t="0" r="6985" b="7620"/>
            <wp:docPr id="41" name="图片 41" descr="../../屏幕快照%202018-05-13%2000.0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05-13%2000.08.3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0000" cy="2761200"/>
                    </a:xfrm>
                    <a:prstGeom prst="rect">
                      <a:avLst/>
                    </a:prstGeom>
                    <a:noFill/>
                    <a:ln>
                      <a:noFill/>
                    </a:ln>
                  </pic:spPr>
                </pic:pic>
              </a:graphicData>
            </a:graphic>
          </wp:inline>
        </w:drawing>
      </w:r>
    </w:p>
    <w:p w14:paraId="618C728C" w14:textId="77777777" w:rsidR="00510F94" w:rsidRDefault="00510F94" w:rsidP="000809C3">
      <w:pPr>
        <w:pStyle w:val="a1"/>
        <w:ind w:left="1092" w:firstLineChars="0" w:firstLine="0"/>
        <w:rPr>
          <w:rFonts w:hint="eastAsia"/>
        </w:rPr>
      </w:pPr>
    </w:p>
    <w:p w14:paraId="5617D5C0" w14:textId="77777777" w:rsidR="00510F94" w:rsidRDefault="00510F94" w:rsidP="000809C3">
      <w:pPr>
        <w:pStyle w:val="a1"/>
        <w:ind w:left="1092" w:firstLineChars="0" w:firstLine="0"/>
        <w:rPr>
          <w:rFonts w:hint="eastAsia"/>
        </w:rPr>
      </w:pPr>
    </w:p>
    <w:p w14:paraId="28E08C09" w14:textId="4968FE19" w:rsidR="000809C3" w:rsidRDefault="000809C3" w:rsidP="000809C3">
      <w:pPr>
        <w:pStyle w:val="a1"/>
        <w:numPr>
          <w:ilvl w:val="0"/>
          <w:numId w:val="15"/>
        </w:numPr>
        <w:ind w:firstLineChars="0"/>
      </w:pPr>
      <w:r>
        <w:rPr>
          <w:rFonts w:hint="eastAsia"/>
        </w:rPr>
        <w:t>随机森林</w:t>
      </w:r>
    </w:p>
    <w:p w14:paraId="1B34A9A2" w14:textId="2C476CF6" w:rsidR="000809C3" w:rsidRDefault="000809C3" w:rsidP="000809C3">
      <w:pPr>
        <w:pStyle w:val="a1"/>
        <w:ind w:left="1092" w:firstLineChars="0" w:firstLine="0"/>
      </w:pPr>
      <w:r>
        <w:rPr>
          <w:rFonts w:hint="eastAsia"/>
          <w:noProof/>
        </w:rPr>
        <w:drawing>
          <wp:inline distT="0" distB="0" distL="0" distR="0" wp14:anchorId="4D6235E8" wp14:editId="400D3634">
            <wp:extent cx="3600000" cy="2818800"/>
            <wp:effectExtent l="0" t="0" r="6985" b="635"/>
            <wp:docPr id="42" name="图片 42" descr="../../屏幕快照%202018-05-13%2000.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05-13%2000.08.4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0000" cy="2818800"/>
                    </a:xfrm>
                    <a:prstGeom prst="rect">
                      <a:avLst/>
                    </a:prstGeom>
                    <a:noFill/>
                    <a:ln>
                      <a:noFill/>
                    </a:ln>
                  </pic:spPr>
                </pic:pic>
              </a:graphicData>
            </a:graphic>
          </wp:inline>
        </w:drawing>
      </w:r>
    </w:p>
    <w:p w14:paraId="64134F1B" w14:textId="77777777" w:rsidR="00510F94" w:rsidRDefault="00510F94" w:rsidP="000809C3">
      <w:pPr>
        <w:pStyle w:val="a1"/>
        <w:ind w:left="1092" w:firstLineChars="0" w:firstLine="0"/>
        <w:rPr>
          <w:rFonts w:hint="eastAsia"/>
        </w:rPr>
      </w:pPr>
      <w:bookmarkStart w:id="16" w:name="_GoBack"/>
      <w:bookmarkEnd w:id="16"/>
    </w:p>
    <w:p w14:paraId="49EBF3EB" w14:textId="1F83A7D5" w:rsidR="00E570E6" w:rsidRDefault="00E570E6" w:rsidP="00E570E6">
      <w:pPr>
        <w:pStyle w:val="a1"/>
        <w:ind w:firstLineChars="0"/>
      </w:pPr>
      <w:r>
        <w:tab/>
      </w:r>
      <w:r>
        <w:rPr>
          <w:rFonts w:hint="eastAsia"/>
        </w:rPr>
        <w:t>可以</w:t>
      </w:r>
      <w:r>
        <w:t>看出，经过修改特征，准确率有所提升，</w:t>
      </w:r>
      <w:r>
        <w:rPr>
          <w:rFonts w:hint="eastAsia"/>
        </w:rPr>
        <w:t>但</w:t>
      </w:r>
      <w:r>
        <w:t>Logistics</w:t>
      </w:r>
      <w:r>
        <w:t>算法耗时过长，</w:t>
      </w:r>
      <w:r>
        <w:rPr>
          <w:rFonts w:hint="eastAsia"/>
        </w:rPr>
        <w:t>推测</w:t>
      </w:r>
      <w:r>
        <w:t>原因应该是类别过多，</w:t>
      </w:r>
      <w:r>
        <w:rPr>
          <w:rFonts w:hint="eastAsia"/>
        </w:rPr>
        <w:t>学习</w:t>
      </w:r>
      <w:r>
        <w:t>方法选取的</w:t>
      </w:r>
      <w:r>
        <w:rPr>
          <w:rFonts w:hint="eastAsia"/>
        </w:rPr>
        <w:t>问题</w:t>
      </w:r>
      <w:r>
        <w:t>。</w:t>
      </w:r>
    </w:p>
    <w:p w14:paraId="09B07371" w14:textId="77777777" w:rsidR="00024A47" w:rsidRPr="001725DD" w:rsidRDefault="00024A47" w:rsidP="00D80591">
      <w:pPr>
        <w:pStyle w:val="a1"/>
        <w:ind w:firstLineChars="0" w:firstLine="0"/>
        <w:rPr>
          <w:rFonts w:hint="eastAsia"/>
        </w:rPr>
      </w:pPr>
    </w:p>
    <w:p w14:paraId="257E1C54" w14:textId="771DB634" w:rsidR="009C0AA4" w:rsidRDefault="009C0AA4">
      <w:pPr>
        <w:pStyle w:val="af9"/>
        <w:spacing w:before="285"/>
      </w:pPr>
      <w:r>
        <w:rPr>
          <w:rFonts w:eastAsia="黑体" w:hint="eastAsia"/>
        </w:rPr>
        <w:t>致谢</w:t>
      </w:r>
      <w:r>
        <w:rPr>
          <w:rFonts w:hint="eastAsia"/>
        </w:rPr>
        <w:t xml:space="preserve">  </w:t>
      </w:r>
      <w:r>
        <w:rPr>
          <w:rFonts w:hint="eastAsia"/>
        </w:rPr>
        <w:t>在此</w:t>
      </w:r>
      <w:r>
        <w:rPr>
          <w:rFonts w:hint="eastAsia"/>
        </w:rPr>
        <w:t>,</w:t>
      </w:r>
      <w:r w:rsidR="00E570E6">
        <w:rPr>
          <w:rFonts w:hint="eastAsia"/>
        </w:rPr>
        <w:t>感谢</w:t>
      </w:r>
      <w:r w:rsidR="00E570E6">
        <w:t>人工智能授课老师和辛勤工作</w:t>
      </w:r>
      <w:r w:rsidR="00E570E6">
        <w:rPr>
          <w:rFonts w:hint="eastAsia"/>
        </w:rPr>
        <w:t>的</w:t>
      </w:r>
      <w:r w:rsidR="00E570E6">
        <w:t>助教表示感谢</w:t>
      </w:r>
      <w:r>
        <w:rPr>
          <w:rFonts w:hint="eastAsia"/>
        </w:rPr>
        <w:t>.</w:t>
      </w:r>
    </w:p>
    <w:p w14:paraId="721192FC" w14:textId="77777777" w:rsidR="009C0AA4" w:rsidRDefault="009C0AA4">
      <w:pPr>
        <w:pStyle w:val="Reference"/>
        <w:rPr>
          <w:b w:val="0"/>
          <w:bCs/>
        </w:rPr>
      </w:pPr>
      <w:r>
        <w:t>References</w:t>
      </w:r>
      <w:r>
        <w:rPr>
          <w:b w:val="0"/>
          <w:bCs/>
        </w:rPr>
        <w:t>:</w:t>
      </w:r>
    </w:p>
    <w:p w14:paraId="2740D0E6" w14:textId="384D0C02" w:rsidR="009C0AA4" w:rsidRDefault="00510F94">
      <w:pPr>
        <w:pStyle w:val="TextofReference"/>
      </w:pPr>
      <w:hyperlink r:id="rId88" w:history="1">
        <w:r w:rsidRPr="003A1CAE">
          <w:rPr>
            <w:rStyle w:val="afa"/>
          </w:rPr>
          <w:t>https://blog.csdn.net/roger__wong/article/details/39119701</w:t>
        </w:r>
      </w:hyperlink>
      <w:r>
        <w:t xml:space="preserve"> </w:t>
      </w:r>
      <w:r w:rsidRPr="00510F94">
        <w:rPr>
          <w:rFonts w:hint="eastAsia"/>
        </w:rPr>
        <w:t>Weka</w:t>
      </w:r>
      <w:r w:rsidRPr="00510F94">
        <w:rPr>
          <w:rFonts w:hint="eastAsia"/>
        </w:rPr>
        <w:t>算法</w:t>
      </w:r>
      <w:r w:rsidRPr="00510F94">
        <w:rPr>
          <w:rFonts w:hint="eastAsia"/>
        </w:rPr>
        <w:t>Classifier-tree-J48</w:t>
      </w:r>
      <w:r w:rsidRPr="00510F94">
        <w:rPr>
          <w:rFonts w:hint="eastAsia"/>
        </w:rPr>
        <w:t>源码分析（二）</w:t>
      </w:r>
      <w:r w:rsidRPr="00510F94">
        <w:rPr>
          <w:rFonts w:hint="eastAsia"/>
        </w:rPr>
        <w:t>ClassifierTree</w:t>
      </w:r>
    </w:p>
    <w:p w14:paraId="612F5C80" w14:textId="77777777" w:rsidR="00510F94" w:rsidRPr="00510F94" w:rsidRDefault="00510F94" w:rsidP="00510F94">
      <w:pPr>
        <w:pStyle w:val="TextofReference"/>
      </w:pPr>
      <w:hyperlink r:id="rId89" w:history="1">
        <w:r w:rsidRPr="003A1CAE">
          <w:rPr>
            <w:rStyle w:val="afa"/>
          </w:rPr>
          <w:t>https://blog.csdn.net/liangliang8086/article/details/8654847</w:t>
        </w:r>
      </w:hyperlink>
      <w:r>
        <w:t xml:space="preserve"> </w:t>
      </w:r>
      <w:r w:rsidRPr="00510F94">
        <w:rPr>
          <w:b/>
          <w:bCs/>
        </w:rPr>
        <w:t>weka</w:t>
      </w:r>
      <w:r w:rsidRPr="00510F94">
        <w:rPr>
          <w:b/>
          <w:bCs/>
        </w:rPr>
        <w:t>分类器</w:t>
      </w:r>
      <w:r w:rsidRPr="00510F94">
        <w:rPr>
          <w:b/>
          <w:bCs/>
        </w:rPr>
        <w:t>-C4.5</w:t>
      </w:r>
      <w:r w:rsidRPr="00510F94">
        <w:rPr>
          <w:b/>
          <w:bCs/>
        </w:rPr>
        <w:t>决策树</w:t>
      </w:r>
    </w:p>
    <w:p w14:paraId="7C9ACB10" w14:textId="33769837" w:rsidR="009C0AA4" w:rsidRDefault="00510F94">
      <w:pPr>
        <w:pStyle w:val="TextofReference"/>
      </w:pPr>
      <w:hyperlink r:id="rId90" w:history="1">
        <w:r w:rsidRPr="003A1CAE">
          <w:rPr>
            <w:rStyle w:val="afa"/>
          </w:rPr>
          <w:t>https://blog.csdn.net/qq547276542/article/details/78304454</w:t>
        </w:r>
      </w:hyperlink>
      <w:r>
        <w:t xml:space="preserve"> </w:t>
      </w:r>
      <w:r w:rsidRPr="00510F94">
        <w:rPr>
          <w:rFonts w:hint="eastAsia"/>
        </w:rPr>
        <w:t>随机森林算法学习</w:t>
      </w:r>
      <w:r w:rsidR="009C0AA4">
        <w:t>.</w:t>
      </w:r>
    </w:p>
    <w:p w14:paraId="596D17E7" w14:textId="49A3F423" w:rsidR="009C0AA4" w:rsidRDefault="00510F94">
      <w:pPr>
        <w:pStyle w:val="TextofReference"/>
      </w:pPr>
      <w:hyperlink r:id="rId91" w:history="1">
        <w:r w:rsidRPr="003A1CAE">
          <w:rPr>
            <w:rStyle w:val="afa"/>
          </w:rPr>
          <w:t>https://blog.csdn.net/liangliang8086/article/details/8651480</w:t>
        </w:r>
      </w:hyperlink>
      <w:r>
        <w:t xml:space="preserve"> </w:t>
      </w:r>
      <w:r w:rsidRPr="00510F94">
        <w:rPr>
          <w:rFonts w:hint="eastAsia"/>
        </w:rPr>
        <w:t>weka</w:t>
      </w:r>
      <w:r w:rsidRPr="00510F94">
        <w:rPr>
          <w:rFonts w:hint="eastAsia"/>
        </w:rPr>
        <w:t>分类器</w:t>
      </w:r>
      <w:r w:rsidRPr="00510F94">
        <w:rPr>
          <w:rFonts w:hint="eastAsia"/>
        </w:rPr>
        <w:t>-NaiveBayes</w:t>
      </w:r>
      <w:r w:rsidR="009C0AA4">
        <w:rPr>
          <w:rFonts w:hint="eastAsia"/>
        </w:rPr>
        <w:t>.</w:t>
      </w:r>
    </w:p>
    <w:p w14:paraId="493AD2C2" w14:textId="3070D04B" w:rsidR="009C0AA4" w:rsidRDefault="00510F94">
      <w:pPr>
        <w:pStyle w:val="TextofReference"/>
      </w:pPr>
      <w:hyperlink r:id="rId92" w:history="1">
        <w:r w:rsidRPr="003A1CAE">
          <w:rPr>
            <w:rStyle w:val="afa"/>
          </w:rPr>
          <w:t>https://blog.csdn.net/roger__wong/article/details/39119701</w:t>
        </w:r>
      </w:hyperlink>
      <w:r>
        <w:t xml:space="preserve"> </w:t>
      </w:r>
      <w:r w:rsidRPr="00510F94">
        <w:rPr>
          <w:rFonts w:hint="eastAsia"/>
        </w:rPr>
        <w:t>NaiveBayes</w:t>
      </w:r>
      <w:r w:rsidRPr="00510F94">
        <w:rPr>
          <w:rFonts w:hint="eastAsia"/>
        </w:rPr>
        <w:t>朴素贝叶斯分类器</w:t>
      </w:r>
      <w:r w:rsidRPr="00510F94">
        <w:rPr>
          <w:rFonts w:hint="eastAsia"/>
        </w:rPr>
        <w:t>weka</w:t>
      </w:r>
      <w:r w:rsidRPr="00510F94">
        <w:rPr>
          <w:rFonts w:hint="eastAsia"/>
        </w:rPr>
        <w:t>实现</w:t>
      </w:r>
      <w:r w:rsidR="009C0AA4">
        <w:t>.</w:t>
      </w:r>
    </w:p>
    <w:p w14:paraId="70B42E25" w14:textId="6A3506A4" w:rsidR="009C0AA4" w:rsidRDefault="00510F94">
      <w:pPr>
        <w:pStyle w:val="TextofReference"/>
      </w:pPr>
      <w:hyperlink r:id="rId93" w:history="1">
        <w:r w:rsidRPr="003A1CAE">
          <w:rPr>
            <w:rStyle w:val="afa"/>
          </w:rPr>
          <w:t>https://blog.csdn.net/qiao1245/article/details/50897518</w:t>
        </w:r>
      </w:hyperlink>
      <w:r>
        <w:t xml:space="preserve"> </w:t>
      </w:r>
      <w:r w:rsidRPr="00510F94">
        <w:rPr>
          <w:rFonts w:hint="eastAsia"/>
        </w:rPr>
        <w:t>Andrew Ng</w:t>
      </w:r>
      <w:r w:rsidRPr="00510F94">
        <w:rPr>
          <w:rFonts w:hint="eastAsia"/>
        </w:rPr>
        <w:t>机器学习笔记</w:t>
      </w:r>
      <w:r w:rsidRPr="00510F94">
        <w:rPr>
          <w:rFonts w:hint="eastAsia"/>
        </w:rPr>
        <w:t>+Weka</w:t>
      </w:r>
      <w:r w:rsidRPr="00510F94">
        <w:rPr>
          <w:rFonts w:hint="eastAsia"/>
        </w:rPr>
        <w:t>相关算法实现（二）生成学习</w:t>
      </w:r>
      <w:r w:rsidRPr="00510F94">
        <w:rPr>
          <w:rFonts w:hint="eastAsia"/>
        </w:rPr>
        <w:t>/</w:t>
      </w:r>
      <w:r w:rsidRPr="00510F94">
        <w:rPr>
          <w:rFonts w:hint="eastAsia"/>
        </w:rPr>
        <w:t>朴素贝叶斯</w:t>
      </w:r>
      <w:r w:rsidR="009C0AA4">
        <w:t>.</w:t>
      </w:r>
    </w:p>
    <w:p w14:paraId="4B5B4132" w14:textId="415004E3" w:rsidR="009C0AA4" w:rsidRDefault="00510F94">
      <w:pPr>
        <w:pStyle w:val="TextofReference"/>
      </w:pPr>
      <w:hyperlink r:id="rId94" w:history="1">
        <w:r w:rsidRPr="003A1CAE">
          <w:rPr>
            <w:rStyle w:val="afa"/>
          </w:rPr>
          <w:t>https://www.cnblogs.com/pinard/p/6069267.html</w:t>
        </w:r>
      </w:hyperlink>
      <w:r>
        <w:t xml:space="preserve"> </w:t>
      </w:r>
      <w:r w:rsidRPr="00510F94">
        <w:rPr>
          <w:rFonts w:hint="eastAsia"/>
        </w:rPr>
        <w:t>朴素贝叶斯算法原理小结</w:t>
      </w:r>
      <w:r w:rsidR="009C0AA4">
        <w:t>.</w:t>
      </w:r>
    </w:p>
    <w:p w14:paraId="06E0E978" w14:textId="47E6CBA2" w:rsidR="009C0AA4" w:rsidRDefault="00510F94">
      <w:pPr>
        <w:pStyle w:val="TextofReference"/>
      </w:pPr>
      <w:hyperlink r:id="rId95" w:history="1">
        <w:r w:rsidRPr="003A1CAE">
          <w:rPr>
            <w:rStyle w:val="afa"/>
          </w:rPr>
          <w:t>https://blog.csdn.net/han_xiaoyang/article/details/49123419</w:t>
        </w:r>
      </w:hyperlink>
      <w:r>
        <w:t xml:space="preserve"> </w:t>
      </w:r>
      <w:r w:rsidRPr="00510F94">
        <w:rPr>
          <w:rFonts w:hint="eastAsia"/>
        </w:rPr>
        <w:t>机器学习系列</w:t>
      </w:r>
      <w:r w:rsidRPr="00510F94">
        <w:rPr>
          <w:rFonts w:hint="eastAsia"/>
        </w:rPr>
        <w:t>(1)_</w:t>
      </w:r>
      <w:r w:rsidRPr="00510F94">
        <w:rPr>
          <w:rFonts w:hint="eastAsia"/>
        </w:rPr>
        <w:t>逻辑回归初步</w:t>
      </w:r>
      <w:r w:rsidR="009C0AA4">
        <w:t>.</w:t>
      </w:r>
    </w:p>
    <w:p w14:paraId="5EB54691" w14:textId="0BB8E817" w:rsidR="009C0AA4" w:rsidRDefault="009C0AA4" w:rsidP="00510F94">
      <w:pPr>
        <w:pStyle w:val="Textof0"/>
        <w:ind w:left="257" w:hangingChars="165" w:hanging="257"/>
        <w:rPr>
          <w:rFonts w:hint="eastAsia"/>
        </w:rPr>
      </w:pPr>
    </w:p>
    <w:sectPr w:rsidR="009C0AA4" w:rsidSect="00C80426">
      <w:headerReference w:type="even" r:id="rId96"/>
      <w:headerReference w:type="default" r:id="rId97"/>
      <w:footerReference w:type="even" r:id="rId98"/>
      <w:footerReference w:type="default" r:id="rId99"/>
      <w:headerReference w:type="first" r:id="rId100"/>
      <w:footerReference w:type="first" r:id="rId101"/>
      <w:footnotePr>
        <w:numRestart w:val="eachPage"/>
      </w:footnotePr>
      <w:pgSz w:w="10433" w:h="14742"/>
      <w:pgMar w:top="567" w:right="822" w:bottom="1247" w:left="822" w:header="737" w:footer="567" w:gutter="0"/>
      <w:pgNumType w:start="1"/>
      <w:cols w:space="425"/>
      <w:titlePg/>
      <w:docGrid w:type="linesAndChars" w:linePitch="285" w:charSpace="122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032C94" w14:textId="77777777" w:rsidR="005D1664" w:rsidRDefault="005D1664">
      <w:pPr>
        <w:pStyle w:val="a0"/>
      </w:pPr>
      <w:r>
        <w:separator/>
      </w:r>
    </w:p>
  </w:endnote>
  <w:endnote w:type="continuationSeparator" w:id="0">
    <w:p w14:paraId="3E216532" w14:textId="77777777" w:rsidR="005D1664" w:rsidRDefault="005D1664">
      <w:pPr>
        <w:pStyle w:val="a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黑体">
    <w:charset w:val="88"/>
    <w:family w:val="auto"/>
    <w:pitch w:val="variable"/>
    <w:sig w:usb0="800002BF" w:usb1="38CF7CFA" w:usb2="00000016" w:usb3="00000000" w:csb0="00140001" w:csb1="00000000"/>
  </w:font>
  <w:font w:name="Arial">
    <w:panose1 w:val="020B0604020202020204"/>
    <w:charset w:val="00"/>
    <w:family w:val="auto"/>
    <w:pitch w:val="variable"/>
    <w:sig w:usb0="E0002AFF" w:usb1="C0007843" w:usb2="00000009" w:usb3="00000000" w:csb0="000001FF" w:csb1="00000000"/>
  </w:font>
  <w:font w:name="·s²Ó©úÅé">
    <w:altName w:val="細明體"/>
    <w:charset w:val="88"/>
    <w:family w:val="auto"/>
    <w:pitch w:val="variable"/>
    <w:sig w:usb0="00000001" w:usb1="08080000" w:usb2="00000010" w:usb3="00000000" w:csb0="00100000" w:csb1="00000000"/>
  </w:font>
  <w:font w:name="Monotype Sorts">
    <w:panose1 w:val="01010601010101010101"/>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仿宋_GB2312">
    <w:altName w:val="Yuppy TC"/>
    <w:charset w:val="86"/>
    <w:family w:val="modern"/>
    <w:pitch w:val="fixed"/>
    <w:sig w:usb0="00000001" w:usb1="080E0000" w:usb2="00000010" w:usb3="00000000" w:csb0="00040000"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7E5240" w14:textId="77777777" w:rsidR="00F220AF" w:rsidRDefault="00F220AF">
    <w:pPr>
      <w:pStyle w:val="a6"/>
      <w:framePr w:wrap="around" w:vAnchor="text" w:hAnchor="margin" w:xAlign="right" w:y="1"/>
    </w:pPr>
  </w:p>
  <w:p w14:paraId="2326492D" w14:textId="77777777" w:rsidR="00F220AF" w:rsidRDefault="00F220AF">
    <w:pPr>
      <w:pStyle w:val="a6"/>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57B061" w14:textId="77777777" w:rsidR="00F220AF" w:rsidRDefault="00F220AF">
    <w:pPr>
      <w:pStyle w:val="a6"/>
      <w:framePr w:wrap="around" w:vAnchor="text" w:hAnchor="margin" w:xAlign="right" w:y="1"/>
    </w:pPr>
  </w:p>
  <w:p w14:paraId="1816412C" w14:textId="77777777" w:rsidR="00F220AF" w:rsidRDefault="00F220AF">
    <w:pPr>
      <w:pStyle w:val="a6"/>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C5B96D" w14:textId="77777777" w:rsidR="00F220AF" w:rsidRDefault="00F220AF">
    <w:pPr>
      <w:pStyle w:val="a6"/>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C67D40" w14:textId="77777777" w:rsidR="005D1664" w:rsidRDefault="005D1664">
      <w:pPr>
        <w:pStyle w:val="a0"/>
      </w:pPr>
      <w:r>
        <w:separator/>
      </w:r>
    </w:p>
  </w:footnote>
  <w:footnote w:type="continuationSeparator" w:id="0">
    <w:p w14:paraId="38B72632" w14:textId="77777777" w:rsidR="005D1664" w:rsidRDefault="005D1664">
      <w:pPr>
        <w:pStyle w:val="a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F3C64" w14:textId="77777777" w:rsidR="00F220AF" w:rsidRDefault="00F220AF">
    <w:pPr>
      <w:pStyle w:val="a0"/>
      <w:framePr w:h="227" w:hSpace="181" w:wrap="around" w:vAnchor="text" w:hAnchor="text" w:y="-56"/>
      <w:tabs>
        <w:tab w:val="left" w:pos="170"/>
      </w:tabs>
      <w:ind w:left="170"/>
      <w:jc w:val="left"/>
    </w:pPr>
    <w:r>
      <w:fldChar w:fldCharType="begin"/>
    </w:r>
    <w:r>
      <w:instrText xml:space="preserve"> PAGE </w:instrText>
    </w:r>
    <w:r>
      <w:fldChar w:fldCharType="separate"/>
    </w:r>
    <w:r w:rsidR="00510F94">
      <w:rPr>
        <w:noProof/>
      </w:rPr>
      <w:t>18</w:t>
    </w:r>
    <w:r>
      <w:fldChar w:fldCharType="end"/>
    </w:r>
  </w:p>
  <w:p w14:paraId="5ACCC30F" w14:textId="77777777" w:rsidR="00F220AF" w:rsidRDefault="00F220AF">
    <w:pPr>
      <w:pStyle w:val="a0"/>
      <w:framePr w:w="3969" w:h="227" w:hSpace="181" w:wrap="around" w:vAnchor="text" w:hAnchor="text" w:xAlign="right" w:y="-61"/>
      <w:tabs>
        <w:tab w:val="left" w:pos="170"/>
      </w:tabs>
      <w:wordWrap w:val="0"/>
      <w:jc w:val="right"/>
    </w:pPr>
    <w:r>
      <w:t>   </w:t>
    </w:r>
  </w:p>
  <w:p w14:paraId="7C640484" w14:textId="77777777" w:rsidR="00F220AF" w:rsidRDefault="00F220AF">
    <w:pPr>
      <w:pStyle w:val="a7"/>
      <w:tabs>
        <w:tab w:val="center" w:pos="-2184"/>
      </w:tabs>
      <w:spacing w:after="220"/>
      <w:jc w:val="lef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C8774" w14:textId="77777777" w:rsidR="00F220AF" w:rsidRDefault="00F220AF">
    <w:pPr>
      <w:pStyle w:val="a0"/>
      <w:framePr w:h="227" w:hSpace="181" w:wrap="around" w:vAnchor="text" w:hAnchor="text" w:xAlign="right" w:y="-56"/>
      <w:tabs>
        <w:tab w:val="left" w:pos="170"/>
      </w:tabs>
      <w:ind w:right="170"/>
      <w:jc w:val="right"/>
    </w:pPr>
    <w:r>
      <w:fldChar w:fldCharType="begin"/>
    </w:r>
    <w:r>
      <w:instrText xml:space="preserve"> PAGE </w:instrText>
    </w:r>
    <w:r>
      <w:fldChar w:fldCharType="separate"/>
    </w:r>
    <w:r w:rsidR="00510F94">
      <w:rPr>
        <w:noProof/>
      </w:rPr>
      <w:t>19</w:t>
    </w:r>
    <w:r>
      <w:fldChar w:fldCharType="end"/>
    </w:r>
  </w:p>
  <w:p w14:paraId="575553CB" w14:textId="77777777" w:rsidR="00F220AF" w:rsidRDefault="00F220AF">
    <w:pPr>
      <w:pStyle w:val="a7"/>
      <w:tabs>
        <w:tab w:val="right" w:pos="7632"/>
      </w:tabs>
      <w:spacing w:after="220"/>
      <w:jc w:val="both"/>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E0AFB6" w14:textId="77777777" w:rsidR="00F220AF" w:rsidRDefault="00F220AF">
    <w:pPr>
      <w:pStyle w:val="a0"/>
      <w:framePr w:w="1276" w:h="425" w:hSpace="181" w:wrap="around" w:vAnchor="text" w:hAnchor="text" w:xAlign="right" w:y="-22"/>
      <w:wordWrap w:val="0"/>
      <w:jc w:val="right"/>
    </w:pPr>
  </w:p>
  <w:p w14:paraId="14C19A88" w14:textId="77777777" w:rsidR="00F220AF" w:rsidRDefault="00F220AF">
    <w:pPr>
      <w:pStyle w:val="a0"/>
      <w:framePr w:w="3402" w:h="425" w:hSpace="181" w:wrap="around" w:vAnchor="text" w:hAnchor="page" w:x="4197" w:y="-22"/>
      <w:spacing w:line="206" w:lineRule="exact"/>
    </w:pPr>
  </w:p>
  <w:p w14:paraId="62521CD6" w14:textId="77777777" w:rsidR="00F220AF" w:rsidRDefault="00F220AF">
    <w:pPr>
      <w:pStyle w:val="a0"/>
      <w:framePr w:w="2790" w:h="425" w:wrap="around" w:vAnchor="text" w:hAnchor="text" w:y="-22"/>
    </w:pPr>
  </w:p>
  <w:p w14:paraId="032917E3" w14:textId="77777777" w:rsidR="00F220AF" w:rsidRDefault="00F220AF">
    <w:pPr>
      <w:pStyle w:val="ab"/>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F5649A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8C0184"/>
    <w:multiLevelType w:val="hybridMultilevel"/>
    <w:tmpl w:val="CF14CF3E"/>
    <w:lvl w:ilvl="0" w:tplc="0BC01DA0">
      <w:start w:val="1"/>
      <w:numFmt w:val="decimal"/>
      <w:lvlText w:val="（%1）"/>
      <w:lvlJc w:val="left"/>
      <w:pPr>
        <w:ind w:left="1092" w:hanging="720"/>
      </w:pPr>
      <w:rPr>
        <w:rFonts w:hint="default"/>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abstractNum w:abstractNumId="2">
    <w:nsid w:val="0D9F39FF"/>
    <w:multiLevelType w:val="hybridMultilevel"/>
    <w:tmpl w:val="E6CCA966"/>
    <w:lvl w:ilvl="0" w:tplc="ACB40BB8">
      <w:start w:val="1"/>
      <w:numFmt w:val="upperLetter"/>
      <w:lvlText w:val="%1."/>
      <w:lvlJc w:val="left"/>
      <w:pPr>
        <w:ind w:left="732" w:hanging="360"/>
      </w:pPr>
      <w:rPr>
        <w:rFonts w:hint="default"/>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abstractNum w:abstractNumId="3">
    <w:nsid w:val="20E5165A"/>
    <w:multiLevelType w:val="hybridMultilevel"/>
    <w:tmpl w:val="CBB222E2"/>
    <w:lvl w:ilvl="0" w:tplc="1D6C1ADC">
      <w:start w:val="1"/>
      <w:numFmt w:val="decimal"/>
      <w:lvlText w:val="（%1）"/>
      <w:lvlJc w:val="left"/>
      <w:pPr>
        <w:ind w:left="1092" w:hanging="720"/>
      </w:pPr>
      <w:rPr>
        <w:rFonts w:hint="default"/>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abstractNum w:abstractNumId="4">
    <w:nsid w:val="41B1555E"/>
    <w:multiLevelType w:val="hybridMultilevel"/>
    <w:tmpl w:val="D85AA136"/>
    <w:lvl w:ilvl="0" w:tplc="B922E208">
      <w:start w:val="1"/>
      <w:numFmt w:val="decimal"/>
      <w:lvlText w:val="（%1）"/>
      <w:lvlJc w:val="left"/>
      <w:pPr>
        <w:ind w:left="1092" w:hanging="720"/>
      </w:pPr>
      <w:rPr>
        <w:rFonts w:hint="default"/>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abstractNum w:abstractNumId="5">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pStyle w:val="3"/>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nsid w:val="517D73B5"/>
    <w:multiLevelType w:val="hybridMultilevel"/>
    <w:tmpl w:val="FC668E5A"/>
    <w:lvl w:ilvl="0" w:tplc="440E1990">
      <w:start w:val="1"/>
      <w:numFmt w:val="decimal"/>
      <w:lvlText w:val="（%1）"/>
      <w:lvlJc w:val="left"/>
      <w:pPr>
        <w:ind w:left="1092" w:hanging="720"/>
      </w:pPr>
      <w:rPr>
        <w:rFonts w:hint="eastAsia"/>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abstractNum w:abstractNumId="7">
    <w:nsid w:val="5FFD46A8"/>
    <w:multiLevelType w:val="hybridMultilevel"/>
    <w:tmpl w:val="E0D61EAC"/>
    <w:lvl w:ilvl="0" w:tplc="8EEC83FC">
      <w:start w:val="1"/>
      <w:numFmt w:val="decimal"/>
      <w:lvlText w:val="（%1）"/>
      <w:lvlJc w:val="left"/>
      <w:pPr>
        <w:ind w:left="1092" w:hanging="720"/>
      </w:pPr>
      <w:rPr>
        <w:rFonts w:hint="default"/>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abstractNum w:abstractNumId="8">
    <w:nsid w:val="60C10D94"/>
    <w:multiLevelType w:val="hybridMultilevel"/>
    <w:tmpl w:val="10108924"/>
    <w:lvl w:ilvl="0" w:tplc="57EAFFC6">
      <w:start w:val="1"/>
      <w:numFmt w:val="decimal"/>
      <w:lvlText w:val="（%1）"/>
      <w:lvlJc w:val="left"/>
      <w:pPr>
        <w:ind w:left="920" w:hanging="720"/>
      </w:pPr>
      <w:rPr>
        <w:rFonts w:hint="default"/>
      </w:rPr>
    </w:lvl>
    <w:lvl w:ilvl="1" w:tplc="04090019" w:tentative="1">
      <w:start w:val="1"/>
      <w:numFmt w:val="lowerLetter"/>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lowerLetter"/>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lowerLetter"/>
      <w:lvlText w:val="%8)"/>
      <w:lvlJc w:val="left"/>
      <w:pPr>
        <w:ind w:left="4040" w:hanging="480"/>
      </w:pPr>
    </w:lvl>
    <w:lvl w:ilvl="8" w:tplc="0409001B" w:tentative="1">
      <w:start w:val="1"/>
      <w:numFmt w:val="lowerRoman"/>
      <w:lvlText w:val="%9."/>
      <w:lvlJc w:val="right"/>
      <w:pPr>
        <w:ind w:left="4520" w:hanging="480"/>
      </w:pPr>
    </w:lvl>
  </w:abstractNum>
  <w:abstractNum w:abstractNumId="9">
    <w:nsid w:val="612B6CE2"/>
    <w:multiLevelType w:val="hybridMultilevel"/>
    <w:tmpl w:val="DF08B7F8"/>
    <w:lvl w:ilvl="0" w:tplc="17AEC340">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715D5D84"/>
    <w:multiLevelType w:val="hybridMultilevel"/>
    <w:tmpl w:val="CC6E3FCA"/>
    <w:lvl w:ilvl="0" w:tplc="C740770E">
      <w:start w:val="1"/>
      <w:numFmt w:val="decimal"/>
      <w:lvlText w:val="（%1）"/>
      <w:lvlJc w:val="left"/>
      <w:pPr>
        <w:ind w:left="1092" w:hanging="720"/>
      </w:pPr>
      <w:rPr>
        <w:rFonts w:hint="default"/>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abstractNum w:abstractNumId="12">
    <w:nsid w:val="7508103B"/>
    <w:multiLevelType w:val="hybridMultilevel"/>
    <w:tmpl w:val="CA70D690"/>
    <w:lvl w:ilvl="0" w:tplc="0BD8DA0E">
      <w:start w:val="1"/>
      <w:numFmt w:val="decimal"/>
      <w:lvlText w:val="（%1）"/>
      <w:lvlJc w:val="left"/>
      <w:pPr>
        <w:ind w:left="1092" w:hanging="720"/>
      </w:pPr>
      <w:rPr>
        <w:rFonts w:hint="default"/>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abstractNum w:abstractNumId="13">
    <w:nsid w:val="78397C94"/>
    <w:multiLevelType w:val="hybridMultilevel"/>
    <w:tmpl w:val="C652EBCA"/>
    <w:lvl w:ilvl="0" w:tplc="F962C77E">
      <w:start w:val="1"/>
      <w:numFmt w:val="decimal"/>
      <w:lvlText w:val="（%1）"/>
      <w:lvlJc w:val="left"/>
      <w:pPr>
        <w:ind w:left="1092" w:hanging="720"/>
      </w:pPr>
      <w:rPr>
        <w:rFonts w:hint="default"/>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abstractNum w:abstractNumId="14">
    <w:nsid w:val="7A1840FE"/>
    <w:multiLevelType w:val="hybridMultilevel"/>
    <w:tmpl w:val="C5A017DC"/>
    <w:lvl w:ilvl="0" w:tplc="DFB6F468">
      <w:start w:val="1"/>
      <w:numFmt w:val="decimal"/>
      <w:lvlText w:val="（%1）"/>
      <w:lvlJc w:val="left"/>
      <w:pPr>
        <w:ind w:left="1092" w:hanging="720"/>
      </w:pPr>
      <w:rPr>
        <w:rFonts w:hint="default"/>
      </w:rPr>
    </w:lvl>
    <w:lvl w:ilvl="1" w:tplc="04090019" w:tentative="1">
      <w:start w:val="1"/>
      <w:numFmt w:val="lowerLetter"/>
      <w:lvlText w:val="%2)"/>
      <w:lvlJc w:val="left"/>
      <w:pPr>
        <w:ind w:left="1332" w:hanging="480"/>
      </w:pPr>
    </w:lvl>
    <w:lvl w:ilvl="2" w:tplc="0409001B" w:tentative="1">
      <w:start w:val="1"/>
      <w:numFmt w:val="lowerRoman"/>
      <w:lvlText w:val="%3."/>
      <w:lvlJc w:val="right"/>
      <w:pPr>
        <w:ind w:left="1812" w:hanging="480"/>
      </w:pPr>
    </w:lvl>
    <w:lvl w:ilvl="3" w:tplc="0409000F" w:tentative="1">
      <w:start w:val="1"/>
      <w:numFmt w:val="decimal"/>
      <w:lvlText w:val="%4."/>
      <w:lvlJc w:val="left"/>
      <w:pPr>
        <w:ind w:left="2292" w:hanging="480"/>
      </w:pPr>
    </w:lvl>
    <w:lvl w:ilvl="4" w:tplc="04090019" w:tentative="1">
      <w:start w:val="1"/>
      <w:numFmt w:val="lowerLetter"/>
      <w:lvlText w:val="%5)"/>
      <w:lvlJc w:val="left"/>
      <w:pPr>
        <w:ind w:left="2772" w:hanging="480"/>
      </w:pPr>
    </w:lvl>
    <w:lvl w:ilvl="5" w:tplc="0409001B" w:tentative="1">
      <w:start w:val="1"/>
      <w:numFmt w:val="lowerRoman"/>
      <w:lvlText w:val="%6."/>
      <w:lvlJc w:val="right"/>
      <w:pPr>
        <w:ind w:left="3252" w:hanging="480"/>
      </w:pPr>
    </w:lvl>
    <w:lvl w:ilvl="6" w:tplc="0409000F" w:tentative="1">
      <w:start w:val="1"/>
      <w:numFmt w:val="decimal"/>
      <w:lvlText w:val="%7."/>
      <w:lvlJc w:val="left"/>
      <w:pPr>
        <w:ind w:left="3732" w:hanging="480"/>
      </w:pPr>
    </w:lvl>
    <w:lvl w:ilvl="7" w:tplc="04090019" w:tentative="1">
      <w:start w:val="1"/>
      <w:numFmt w:val="lowerLetter"/>
      <w:lvlText w:val="%8)"/>
      <w:lvlJc w:val="left"/>
      <w:pPr>
        <w:ind w:left="4212" w:hanging="480"/>
      </w:pPr>
    </w:lvl>
    <w:lvl w:ilvl="8" w:tplc="0409001B" w:tentative="1">
      <w:start w:val="1"/>
      <w:numFmt w:val="lowerRoman"/>
      <w:lvlText w:val="%9."/>
      <w:lvlJc w:val="right"/>
      <w:pPr>
        <w:ind w:left="4692" w:hanging="480"/>
      </w:pPr>
    </w:lvl>
  </w:abstractNum>
  <w:num w:numId="1">
    <w:abstractNumId w:val="5"/>
  </w:num>
  <w:num w:numId="2">
    <w:abstractNumId w:val="9"/>
  </w:num>
  <w:num w:numId="3">
    <w:abstractNumId w:val="10"/>
  </w:num>
  <w:num w:numId="4">
    <w:abstractNumId w:val="0"/>
  </w:num>
  <w:num w:numId="5">
    <w:abstractNumId w:val="3"/>
  </w:num>
  <w:num w:numId="6">
    <w:abstractNumId w:val="1"/>
  </w:num>
  <w:num w:numId="7">
    <w:abstractNumId w:val="8"/>
  </w:num>
  <w:num w:numId="8">
    <w:abstractNumId w:val="13"/>
  </w:num>
  <w:num w:numId="9">
    <w:abstractNumId w:val="6"/>
  </w:num>
  <w:num w:numId="10">
    <w:abstractNumId w:val="11"/>
  </w:num>
  <w:num w:numId="11">
    <w:abstractNumId w:val="14"/>
  </w:num>
  <w:num w:numId="12">
    <w:abstractNumId w:val="12"/>
  </w:num>
  <w:num w:numId="13">
    <w:abstractNumId w:val="7"/>
  </w:num>
  <w:num w:numId="14">
    <w:abstractNumId w:val="2"/>
  </w:num>
  <w:num w:numId="15">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bordersDoNotSurroundHeader/>
  <w:bordersDoNotSurroundFooter/>
  <w:activeWritingStyle w:appName="MSWord" w:lang="en-US" w:vendorID="64" w:dllVersion="131077" w:nlCheck="1" w:checkStyle="1"/>
  <w:activeWritingStyle w:appName="MSWord" w:lang="zh-CN" w:vendorID="64" w:dllVersion="131077" w:nlCheck="1" w:checkStyle="1"/>
  <w:activeWritingStyle w:appName="MSWord" w:lang="en-US" w:vendorID="64" w:dllVersion="131078" w:nlCheck="1" w:checkStyle="0"/>
  <w:attachedTemplate r:id="rId1"/>
  <w:defaultTabStop w:val="420"/>
  <w:evenAndOddHeaders/>
  <w:drawingGridHorizontalSpacing w:val="93"/>
  <w:drawingGridVerticalSpacing w:val="285"/>
  <w:displayHorizontalDrawingGridEvery w:val="0"/>
  <w:characterSpacingControl w:val="compressPunctuation"/>
  <w:savePreviewPicture/>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110"/>
    <w:rsid w:val="00024A47"/>
    <w:rsid w:val="00032BD7"/>
    <w:rsid w:val="000512A6"/>
    <w:rsid w:val="00076221"/>
    <w:rsid w:val="000809C3"/>
    <w:rsid w:val="00080E53"/>
    <w:rsid w:val="000905EA"/>
    <w:rsid w:val="000B32B5"/>
    <w:rsid w:val="000F067F"/>
    <w:rsid w:val="000F55A7"/>
    <w:rsid w:val="00102972"/>
    <w:rsid w:val="00112641"/>
    <w:rsid w:val="00134BC2"/>
    <w:rsid w:val="00145718"/>
    <w:rsid w:val="001725DD"/>
    <w:rsid w:val="00181FE9"/>
    <w:rsid w:val="00187FB0"/>
    <w:rsid w:val="001A60D7"/>
    <w:rsid w:val="001B7411"/>
    <w:rsid w:val="00201A57"/>
    <w:rsid w:val="0025623F"/>
    <w:rsid w:val="002734B2"/>
    <w:rsid w:val="002B32D9"/>
    <w:rsid w:val="002F1F7F"/>
    <w:rsid w:val="002F7984"/>
    <w:rsid w:val="00336EFD"/>
    <w:rsid w:val="003414D5"/>
    <w:rsid w:val="00357829"/>
    <w:rsid w:val="00381F33"/>
    <w:rsid w:val="003C48E0"/>
    <w:rsid w:val="003E3FEA"/>
    <w:rsid w:val="00401953"/>
    <w:rsid w:val="00422C90"/>
    <w:rsid w:val="00424AE4"/>
    <w:rsid w:val="004459A6"/>
    <w:rsid w:val="00456AB6"/>
    <w:rsid w:val="004917E3"/>
    <w:rsid w:val="004B65AD"/>
    <w:rsid w:val="004C752E"/>
    <w:rsid w:val="004D621A"/>
    <w:rsid w:val="00510F94"/>
    <w:rsid w:val="005210E2"/>
    <w:rsid w:val="00534E37"/>
    <w:rsid w:val="0055574C"/>
    <w:rsid w:val="0056281E"/>
    <w:rsid w:val="00566ED5"/>
    <w:rsid w:val="005773F1"/>
    <w:rsid w:val="005C05E0"/>
    <w:rsid w:val="005D1664"/>
    <w:rsid w:val="005F6E59"/>
    <w:rsid w:val="0060088C"/>
    <w:rsid w:val="00691C1B"/>
    <w:rsid w:val="00696F85"/>
    <w:rsid w:val="006C6110"/>
    <w:rsid w:val="006E335C"/>
    <w:rsid w:val="006F64BF"/>
    <w:rsid w:val="007F62E5"/>
    <w:rsid w:val="00812685"/>
    <w:rsid w:val="00813424"/>
    <w:rsid w:val="00816D33"/>
    <w:rsid w:val="008872D1"/>
    <w:rsid w:val="008A230D"/>
    <w:rsid w:val="008B324C"/>
    <w:rsid w:val="008C1494"/>
    <w:rsid w:val="008C7307"/>
    <w:rsid w:val="008F0E3A"/>
    <w:rsid w:val="008F5C91"/>
    <w:rsid w:val="00913FD6"/>
    <w:rsid w:val="00920AB5"/>
    <w:rsid w:val="009563B9"/>
    <w:rsid w:val="009B7A1B"/>
    <w:rsid w:val="009C0AA4"/>
    <w:rsid w:val="009C74F7"/>
    <w:rsid w:val="009D639D"/>
    <w:rsid w:val="009D7EE7"/>
    <w:rsid w:val="009F3E69"/>
    <w:rsid w:val="00A51084"/>
    <w:rsid w:val="00A55DC0"/>
    <w:rsid w:val="00AE3142"/>
    <w:rsid w:val="00AE5A3B"/>
    <w:rsid w:val="00B02A5B"/>
    <w:rsid w:val="00BC49FE"/>
    <w:rsid w:val="00BF5264"/>
    <w:rsid w:val="00C3556C"/>
    <w:rsid w:val="00C40BBB"/>
    <w:rsid w:val="00C656D4"/>
    <w:rsid w:val="00C80426"/>
    <w:rsid w:val="00CD16E7"/>
    <w:rsid w:val="00D21DF6"/>
    <w:rsid w:val="00D80591"/>
    <w:rsid w:val="00DA683A"/>
    <w:rsid w:val="00DB19A7"/>
    <w:rsid w:val="00DB1CFA"/>
    <w:rsid w:val="00DF3676"/>
    <w:rsid w:val="00E417CA"/>
    <w:rsid w:val="00E44BB2"/>
    <w:rsid w:val="00E44F5C"/>
    <w:rsid w:val="00E46DC6"/>
    <w:rsid w:val="00E570E6"/>
    <w:rsid w:val="00EE493E"/>
    <w:rsid w:val="00F220AF"/>
    <w:rsid w:val="00F35C17"/>
    <w:rsid w:val="00F406BB"/>
    <w:rsid w:val="00F50D3F"/>
    <w:rsid w:val="00FA08EA"/>
    <w:rsid w:val="00FD5D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6B694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0"/>
    <w:next w:val="a1"/>
    <w:qFormat/>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0"/>
    <w:next w:val="a1"/>
    <w:qFormat/>
    <w:pPr>
      <w:keepNext/>
      <w:keepLines/>
      <w:numPr>
        <w:ilvl w:val="1"/>
        <w:numId w:val="1"/>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
    <w:name w:val="heading 3"/>
    <w:basedOn w:val="a0"/>
    <w:next w:val="a1"/>
    <w:autoRedefine/>
    <w:qFormat/>
    <w:pPr>
      <w:keepNext/>
      <w:keepLines/>
      <w:numPr>
        <w:ilvl w:val="2"/>
        <w:numId w:val="1"/>
      </w:numPr>
      <w:tabs>
        <w:tab w:val="left" w:pos="561"/>
      </w:tabs>
      <w:jc w:val="left"/>
      <w:outlineLvl w:val="2"/>
    </w:pPr>
  </w:style>
  <w:style w:type="paragraph" w:styleId="4">
    <w:name w:val="heading 4"/>
    <w:basedOn w:val="a0"/>
    <w:next w:val="a0"/>
    <w:qFormat/>
    <w:pPr>
      <w:keepNext/>
      <w:keepLines/>
      <w:numPr>
        <w:ilvl w:val="3"/>
        <w:numId w:val="1"/>
      </w:numPr>
      <w:jc w:val="left"/>
      <w:outlineLvl w:val="3"/>
    </w:pPr>
    <w:rPr>
      <w:rFonts w:ascii="Arial" w:eastAsia="黑体" w:hAnsi="Arial"/>
    </w:rPr>
  </w:style>
  <w:style w:type="paragraph" w:styleId="5">
    <w:name w:val="heading 5"/>
    <w:basedOn w:val="a0"/>
    <w:next w:val="a0"/>
    <w:qFormat/>
    <w:pPr>
      <w:keepNext/>
      <w:keepLines/>
      <w:numPr>
        <w:ilvl w:val="4"/>
        <w:numId w:val="1"/>
      </w:numPr>
      <w:spacing w:before="280" w:after="290" w:line="376" w:lineRule="auto"/>
      <w:outlineLvl w:val="4"/>
    </w:pPr>
    <w:rPr>
      <w:b/>
      <w:sz w:val="28"/>
    </w:rPr>
  </w:style>
  <w:style w:type="paragraph" w:styleId="6">
    <w:name w:val="heading 6"/>
    <w:basedOn w:val="a0"/>
    <w:next w:val="a0"/>
    <w:qFormat/>
    <w:pPr>
      <w:keepNext/>
      <w:keepLines/>
      <w:numPr>
        <w:ilvl w:val="5"/>
        <w:numId w:val="1"/>
      </w:numPr>
      <w:spacing w:before="240" w:after="64"/>
      <w:jc w:val="left"/>
      <w:outlineLvl w:val="5"/>
    </w:pPr>
  </w:style>
  <w:style w:type="paragraph" w:styleId="7">
    <w:name w:val="heading 7"/>
    <w:basedOn w:val="a0"/>
    <w:next w:val="a0"/>
    <w:qFormat/>
    <w:pPr>
      <w:keepNext/>
      <w:keepLines/>
      <w:numPr>
        <w:ilvl w:val="6"/>
        <w:numId w:val="1"/>
      </w:numPr>
      <w:spacing w:before="240" w:after="64" w:line="320" w:lineRule="auto"/>
      <w:outlineLvl w:val="6"/>
    </w:pPr>
    <w:rPr>
      <w:b/>
      <w:sz w:val="24"/>
    </w:rPr>
  </w:style>
  <w:style w:type="paragraph" w:styleId="8">
    <w:name w:val="heading 8"/>
    <w:basedOn w:val="a0"/>
    <w:next w:val="a0"/>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1"/>
      </w:numPr>
      <w:spacing w:before="240" w:after="64" w:line="320" w:lineRule="auto"/>
      <w:outlineLvl w:val="8"/>
    </w:pPr>
    <w:rPr>
      <w:rFonts w:ascii="Arial" w:eastAsia="黑体" w:hAnsi="Arial"/>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0">
    <w:name w:val="正常"/>
    <w:qFormat/>
    <w:pPr>
      <w:widowControl w:val="0"/>
      <w:overflowPunct w:val="0"/>
      <w:jc w:val="both"/>
    </w:pPr>
    <w:rPr>
      <w:sz w:val="18"/>
    </w:rPr>
  </w:style>
  <w:style w:type="paragraph" w:styleId="a1">
    <w:name w:val="Body Text"/>
    <w:basedOn w:val="a0"/>
    <w:link w:val="a5"/>
    <w:semiHidden/>
    <w:pPr>
      <w:tabs>
        <w:tab w:val="left" w:pos="357"/>
      </w:tabs>
      <w:ind w:firstLineChars="200" w:firstLine="200"/>
    </w:pPr>
  </w:style>
  <w:style w:type="paragraph" w:styleId="a6">
    <w:name w:val="footer"/>
    <w:basedOn w:val="a0"/>
    <w:semiHidden/>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7">
    <w:name w:val="header"/>
    <w:basedOn w:val="a0"/>
    <w:semiHidden/>
    <w:pPr>
      <w:pBdr>
        <w:bottom w:val="single" w:sz="6" w:space="1" w:color="auto"/>
      </w:pBdr>
      <w:snapToGrid w:val="0"/>
      <w:jc w:val="center"/>
    </w:pPr>
  </w:style>
  <w:style w:type="paragraph" w:styleId="a8">
    <w:name w:val="caption"/>
    <w:basedOn w:val="a0"/>
    <w:next w:val="a0"/>
    <w:qFormat/>
    <w:pPr>
      <w:spacing w:before="152" w:after="160"/>
    </w:pPr>
    <w:rPr>
      <w:rFonts w:ascii="Arial" w:eastAsia="黑体" w:hAnsi="Arial"/>
    </w:rPr>
  </w:style>
  <w:style w:type="paragraph" w:styleId="a9">
    <w:name w:val="footnote text"/>
    <w:basedOn w:val="a0"/>
    <w:next w:val="10"/>
    <w:semiHidden/>
    <w:pPr>
      <w:tabs>
        <w:tab w:val="left" w:pos="465"/>
      </w:tabs>
      <w:snapToGrid w:val="0"/>
      <w:spacing w:before="120" w:line="312" w:lineRule="auto"/>
      <w:ind w:firstLineChars="267" w:firstLine="267"/>
    </w:pPr>
    <w:rPr>
      <w:sz w:val="15"/>
    </w:rPr>
  </w:style>
  <w:style w:type="paragraph" w:customStyle="1" w:styleId="10">
    <w:name w:val="脚注文本1"/>
    <w:basedOn w:val="a9"/>
    <w:pPr>
      <w:spacing w:before="0"/>
      <w:ind w:firstLineChars="297" w:firstLine="297"/>
    </w:pPr>
  </w:style>
  <w:style w:type="character" w:styleId="aa">
    <w:name w:val="footnote reference"/>
    <w:autoRedefine/>
    <w:semiHidden/>
    <w:rPr>
      <w:rFonts w:ascii="Monotype Sorts" w:eastAsia="宋体" w:hAnsi="Monotype Sorts"/>
      <w:spacing w:val="0"/>
      <w:w w:val="100"/>
      <w:position w:val="0"/>
      <w:sz w:val="11"/>
      <w:vertAlign w:val="baseline"/>
    </w:rPr>
  </w:style>
  <w:style w:type="paragraph" w:customStyle="1" w:styleId="ab">
    <w:name w:val="首页页眉"/>
    <w:basedOn w:val="a7"/>
    <w:pPr>
      <w:pBdr>
        <w:bottom w:val="double" w:sz="6" w:space="1" w:color="auto"/>
      </w:pBdr>
      <w:jc w:val="both"/>
    </w:pPr>
  </w:style>
  <w:style w:type="paragraph" w:customStyle="1" w:styleId="Correspond">
    <w:name w:val="Correspond"/>
    <w:basedOn w:val="DepartCorrespondhttp"/>
    <w:next w:val="a0"/>
  </w:style>
  <w:style w:type="paragraph" w:customStyle="1" w:styleId="DepartCorrespondhttp">
    <w:name w:val="Depart.Correspond.http"/>
    <w:basedOn w:val="ac"/>
    <w:pPr>
      <w:ind w:left="66" w:hangingChars="66" w:hanging="66"/>
    </w:pPr>
    <w:rPr>
      <w:iCs/>
      <w:sz w:val="16"/>
    </w:rPr>
  </w:style>
  <w:style w:type="paragraph" w:customStyle="1" w:styleId="ac">
    <w:name w:val="单位"/>
    <w:pPr>
      <w:ind w:left="70" w:hangingChars="70" w:hanging="70"/>
      <w:jc w:val="both"/>
    </w:pPr>
    <w:rPr>
      <w:sz w:val="17"/>
    </w:rPr>
  </w:style>
  <w:style w:type="character" w:styleId="ad">
    <w:name w:val="Strong"/>
    <w:qFormat/>
    <w:rPr>
      <w:b/>
      <w:bCs/>
    </w:rPr>
  </w:style>
  <w:style w:type="paragraph" w:customStyle="1" w:styleId="Date1">
    <w:name w:val="Date1"/>
    <w:basedOn w:val="DepartCorrespondhttp"/>
    <w:next w:val="Information"/>
    <w:pPr>
      <w:spacing w:after="240"/>
    </w:pPr>
    <w:rPr>
      <w:sz w:val="18"/>
    </w:rPr>
  </w:style>
  <w:style w:type="paragraph" w:customStyle="1" w:styleId="Information">
    <w:name w:val="Information"/>
    <w:basedOn w:val="Date1"/>
    <w:next w:val="Abstract"/>
    <w:pPr>
      <w:ind w:left="0" w:firstLineChars="0" w:firstLine="0"/>
    </w:pPr>
    <w:rPr>
      <w:b/>
      <w:bCs/>
    </w:rPr>
  </w:style>
  <w:style w:type="paragraph" w:customStyle="1" w:styleId="Abstract">
    <w:name w:val="Abstract"/>
    <w:next w:val="Keywords"/>
    <w:pPr>
      <w:tabs>
        <w:tab w:val="left" w:pos="937"/>
      </w:tabs>
      <w:jc w:val="both"/>
    </w:pPr>
    <w:rPr>
      <w:rFonts w:eastAsia="楷体_GB2312"/>
      <w:sz w:val="18"/>
    </w:rPr>
  </w:style>
  <w:style w:type="paragraph" w:customStyle="1" w:styleId="Keywords">
    <w:name w:val="Key words"/>
    <w:basedOn w:val="a0"/>
    <w:next w:val="ae"/>
    <w:pPr>
      <w:tabs>
        <w:tab w:val="left" w:pos="1176"/>
      </w:tabs>
      <w:adjustRightInd w:val="0"/>
      <w:spacing w:after="290"/>
      <w:ind w:left="632" w:hangingChars="632" w:hanging="632"/>
    </w:pPr>
    <w:rPr>
      <w:rFonts w:eastAsia="楷体_GB2312"/>
      <w:snapToGrid w:val="0"/>
    </w:rPr>
  </w:style>
  <w:style w:type="paragraph" w:customStyle="1" w:styleId="ae">
    <w:name w:val="摘要"/>
    <w:basedOn w:val="a1"/>
    <w:next w:val="af"/>
    <w:pPr>
      <w:tabs>
        <w:tab w:val="clear" w:pos="357"/>
        <w:tab w:val="left" w:pos="798"/>
      </w:tabs>
      <w:adjustRightInd w:val="0"/>
      <w:ind w:firstLineChars="0" w:firstLine="0"/>
    </w:pPr>
    <w:rPr>
      <w:rFonts w:eastAsia="楷体_GB2312"/>
      <w:snapToGrid w:val="0"/>
    </w:rPr>
  </w:style>
  <w:style w:type="paragraph" w:customStyle="1" w:styleId="af">
    <w:name w:val="关键词"/>
    <w:basedOn w:val="ae"/>
    <w:next w:val="af0"/>
    <w:pPr>
      <w:ind w:left="429" w:hangingChars="429" w:hanging="429"/>
    </w:pPr>
  </w:style>
  <w:style w:type="paragraph" w:customStyle="1" w:styleId="af0">
    <w:name w:val="分类号"/>
    <w:basedOn w:val="Date1"/>
    <w:next w:val="a1"/>
    <w:pPr>
      <w:tabs>
        <w:tab w:val="left" w:pos="1233"/>
      </w:tabs>
      <w:spacing w:after="320"/>
      <w:ind w:left="0" w:firstLineChars="0" w:firstLine="0"/>
    </w:pPr>
    <w:rPr>
      <w:rFonts w:eastAsia="黑体"/>
    </w:rPr>
  </w:style>
  <w:style w:type="paragraph" w:customStyle="1" w:styleId="Title1">
    <w:name w:val="Title1"/>
    <w:basedOn w:val="a0"/>
    <w:next w:val="Name"/>
    <w:pPr>
      <w:keepNext/>
      <w:keepLines/>
      <w:snapToGrid w:val="0"/>
      <w:spacing w:before="240" w:after="100"/>
      <w:outlineLvl w:val="0"/>
    </w:pPr>
    <w:rPr>
      <w:rFonts w:eastAsia="黑体"/>
      <w:b/>
      <w:sz w:val="24"/>
    </w:rPr>
  </w:style>
  <w:style w:type="paragraph" w:customStyle="1" w:styleId="Name">
    <w:name w:val="Name"/>
    <w:basedOn w:val="af1"/>
    <w:next w:val="DepartCorrespondhttp"/>
    <w:pPr>
      <w:keepNext/>
      <w:spacing w:before="220" w:after="180"/>
    </w:pPr>
    <w:rPr>
      <w:rFonts w:eastAsia="宋体"/>
      <w:w w:val="100"/>
      <w:sz w:val="18"/>
    </w:rPr>
  </w:style>
  <w:style w:type="paragraph" w:customStyle="1" w:styleId="af1">
    <w:name w:val="作者"/>
    <w:basedOn w:val="a0"/>
    <w:next w:val="ac"/>
    <w:pPr>
      <w:spacing w:before="160" w:after="240" w:line="0" w:lineRule="atLeast"/>
      <w:jc w:val="left"/>
    </w:pPr>
    <w:rPr>
      <w:rFonts w:eastAsia="仿宋_GB2312"/>
      <w:w w:val="66"/>
      <w:sz w:val="28"/>
    </w:rPr>
  </w:style>
  <w:style w:type="paragraph" w:customStyle="1" w:styleId="af2">
    <w:name w:val="文前文本"/>
    <w:basedOn w:val="af"/>
    <w:pPr>
      <w:ind w:left="0" w:firstLine="0"/>
    </w:pPr>
    <w:rPr>
      <w:b/>
    </w:rPr>
  </w:style>
  <w:style w:type="paragraph" w:customStyle="1" w:styleId="af3">
    <w:name w:val="定理"/>
    <w:basedOn w:val="a1"/>
    <w:next w:val="a1"/>
    <w:rPr>
      <w:rFonts w:eastAsia="黑体"/>
    </w:rPr>
  </w:style>
  <w:style w:type="paragraph" w:styleId="af4">
    <w:name w:val="Subtitle"/>
    <w:basedOn w:val="a0"/>
    <w:next w:val="af1"/>
    <w:qFormat/>
    <w:pPr>
      <w:spacing w:before="320"/>
      <w:outlineLvl w:val="0"/>
    </w:pPr>
    <w:rPr>
      <w:rFonts w:eastAsia="黑体"/>
      <w:sz w:val="36"/>
    </w:rPr>
  </w:style>
  <w:style w:type="paragraph" w:customStyle="1" w:styleId="af5">
    <w:name w:val="表名"/>
    <w:basedOn w:val="a0"/>
    <w:pPr>
      <w:spacing w:after="120"/>
    </w:pPr>
  </w:style>
  <w:style w:type="character" w:styleId="af6">
    <w:name w:val="endnote reference"/>
    <w:semiHidden/>
    <w:rPr>
      <w:vertAlign w:val="superscript"/>
    </w:rPr>
  </w:style>
  <w:style w:type="paragraph" w:customStyle="1" w:styleId="Reference">
    <w:name w:val="Reference"/>
    <w:basedOn w:val="a0"/>
    <w:next w:val="TextofReference"/>
    <w:pPr>
      <w:snapToGrid w:val="0"/>
      <w:spacing w:before="280"/>
      <w:jc w:val="left"/>
      <w:outlineLvl w:val="0"/>
    </w:pPr>
    <w:rPr>
      <w:rFonts w:eastAsia="黑体"/>
      <w:b/>
    </w:rPr>
  </w:style>
  <w:style w:type="paragraph" w:customStyle="1" w:styleId="TextofReference">
    <w:name w:val="Text of Reference"/>
    <w:pPr>
      <w:numPr>
        <w:numId w:val="2"/>
      </w:numPr>
      <w:spacing w:line="260" w:lineRule="exact"/>
      <w:jc w:val="both"/>
    </w:pPr>
    <w:rPr>
      <w:sz w:val="15"/>
    </w:rPr>
  </w:style>
  <w:style w:type="paragraph" w:customStyle="1" w:styleId="af7">
    <w:name w:val="证明"/>
    <w:basedOn w:val="af3"/>
    <w:rPr>
      <w:rFonts w:eastAsia="仿宋_GB2312"/>
    </w:rPr>
  </w:style>
  <w:style w:type="paragraph" w:customStyle="1" w:styleId="TextofReference1">
    <w:name w:val="Text of Reference 1"/>
    <w:pPr>
      <w:numPr>
        <w:numId w:val="3"/>
      </w:numPr>
      <w:spacing w:line="260" w:lineRule="exact"/>
      <w:jc w:val="both"/>
    </w:pPr>
    <w:rPr>
      <w:sz w:val="15"/>
    </w:rPr>
  </w:style>
  <w:style w:type="paragraph" w:customStyle="1" w:styleId="af8">
    <w:name w:val="中文参考文献"/>
    <w:basedOn w:val="Reference"/>
    <w:next w:val="a1"/>
    <w:pPr>
      <w:spacing w:before="240"/>
    </w:pPr>
    <w:rPr>
      <w:b w:val="0"/>
    </w:rPr>
  </w:style>
  <w:style w:type="paragraph" w:customStyle="1" w:styleId="af9">
    <w:name w:val="致谢"/>
    <w:basedOn w:val="af3"/>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pPr>
      <w:numPr>
        <w:numId w:val="0"/>
      </w:numPr>
      <w:tabs>
        <w:tab w:val="left" w:pos="346"/>
      </w:tabs>
      <w:ind w:left="258" w:hangingChars="258" w:hanging="258"/>
    </w:pPr>
  </w:style>
  <w:style w:type="paragraph" w:customStyle="1" w:styleId="Textof0">
    <w:name w:val="Text of 中文参考文献１"/>
    <w:basedOn w:val="Textof"/>
    <w:pPr>
      <w:tabs>
        <w:tab w:val="clear" w:pos="346"/>
        <w:tab w:val="left" w:pos="78"/>
        <w:tab w:val="left" w:pos="424"/>
      </w:tabs>
    </w:pPr>
  </w:style>
  <w:style w:type="paragraph" w:styleId="20">
    <w:name w:val="Body Text 2"/>
    <w:basedOn w:val="a0"/>
    <w:semiHidden/>
    <w:pPr>
      <w:spacing w:line="0" w:lineRule="atLeast"/>
      <w:jc w:val="center"/>
    </w:pPr>
    <w:rPr>
      <w:sz w:val="15"/>
    </w:rPr>
  </w:style>
  <w:style w:type="paragraph" w:customStyle="1" w:styleId="http">
    <w:name w:val="http(中)"/>
    <w:basedOn w:val="a0"/>
    <w:next w:val="a0"/>
    <w:pPr>
      <w:widowControl/>
      <w:overflowPunct/>
      <w:spacing w:after="200"/>
    </w:pPr>
    <w:rPr>
      <w:kern w:val="0"/>
      <w:sz w:val="15"/>
    </w:rPr>
  </w:style>
  <w:style w:type="character" w:styleId="afa">
    <w:name w:val="Hyperlink"/>
    <w:semiHidden/>
    <w:rPr>
      <w:color w:val="0000FF"/>
      <w:u w:val="single"/>
    </w:rPr>
  </w:style>
  <w:style w:type="character" w:customStyle="1" w:styleId="a5">
    <w:name w:val="正文文本字符"/>
    <w:basedOn w:val="a2"/>
    <w:link w:val="a1"/>
    <w:semiHidden/>
    <w:locked/>
    <w:rsid w:val="00D21DF6"/>
    <w:rPr>
      <w:kern w:val="2"/>
      <w:sz w:val="18"/>
    </w:rPr>
  </w:style>
  <w:style w:type="table" w:styleId="afb">
    <w:name w:val="Table Grid"/>
    <w:basedOn w:val="a3"/>
    <w:uiPriority w:val="59"/>
    <w:rsid w:val="003C48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35946">
      <w:bodyDiv w:val="1"/>
      <w:marLeft w:val="0"/>
      <w:marRight w:val="0"/>
      <w:marTop w:val="0"/>
      <w:marBottom w:val="0"/>
      <w:divBdr>
        <w:top w:val="none" w:sz="0" w:space="0" w:color="auto"/>
        <w:left w:val="none" w:sz="0" w:space="0" w:color="auto"/>
        <w:bottom w:val="none" w:sz="0" w:space="0" w:color="auto"/>
        <w:right w:val="none" w:sz="0" w:space="0" w:color="auto"/>
      </w:divBdr>
    </w:div>
    <w:div w:id="240799326">
      <w:bodyDiv w:val="1"/>
      <w:marLeft w:val="0"/>
      <w:marRight w:val="0"/>
      <w:marTop w:val="0"/>
      <w:marBottom w:val="0"/>
      <w:divBdr>
        <w:top w:val="none" w:sz="0" w:space="0" w:color="auto"/>
        <w:left w:val="none" w:sz="0" w:space="0" w:color="auto"/>
        <w:bottom w:val="none" w:sz="0" w:space="0" w:color="auto"/>
        <w:right w:val="none" w:sz="0" w:space="0" w:color="auto"/>
      </w:divBdr>
    </w:div>
    <w:div w:id="282268456">
      <w:bodyDiv w:val="1"/>
      <w:marLeft w:val="0"/>
      <w:marRight w:val="0"/>
      <w:marTop w:val="0"/>
      <w:marBottom w:val="0"/>
      <w:divBdr>
        <w:top w:val="none" w:sz="0" w:space="0" w:color="auto"/>
        <w:left w:val="none" w:sz="0" w:space="0" w:color="auto"/>
        <w:bottom w:val="none" w:sz="0" w:space="0" w:color="auto"/>
        <w:right w:val="none" w:sz="0" w:space="0" w:color="auto"/>
      </w:divBdr>
    </w:div>
    <w:div w:id="317732102">
      <w:bodyDiv w:val="1"/>
      <w:marLeft w:val="0"/>
      <w:marRight w:val="0"/>
      <w:marTop w:val="0"/>
      <w:marBottom w:val="0"/>
      <w:divBdr>
        <w:top w:val="none" w:sz="0" w:space="0" w:color="auto"/>
        <w:left w:val="none" w:sz="0" w:space="0" w:color="auto"/>
        <w:bottom w:val="none" w:sz="0" w:space="0" w:color="auto"/>
        <w:right w:val="none" w:sz="0" w:space="0" w:color="auto"/>
      </w:divBdr>
    </w:div>
    <w:div w:id="356125144">
      <w:bodyDiv w:val="1"/>
      <w:marLeft w:val="0"/>
      <w:marRight w:val="0"/>
      <w:marTop w:val="0"/>
      <w:marBottom w:val="0"/>
      <w:divBdr>
        <w:top w:val="none" w:sz="0" w:space="0" w:color="auto"/>
        <w:left w:val="none" w:sz="0" w:space="0" w:color="auto"/>
        <w:bottom w:val="none" w:sz="0" w:space="0" w:color="auto"/>
        <w:right w:val="none" w:sz="0" w:space="0" w:color="auto"/>
      </w:divBdr>
    </w:div>
    <w:div w:id="358817715">
      <w:bodyDiv w:val="1"/>
      <w:marLeft w:val="0"/>
      <w:marRight w:val="0"/>
      <w:marTop w:val="0"/>
      <w:marBottom w:val="0"/>
      <w:divBdr>
        <w:top w:val="none" w:sz="0" w:space="0" w:color="auto"/>
        <w:left w:val="none" w:sz="0" w:space="0" w:color="auto"/>
        <w:bottom w:val="none" w:sz="0" w:space="0" w:color="auto"/>
        <w:right w:val="none" w:sz="0" w:space="0" w:color="auto"/>
      </w:divBdr>
    </w:div>
    <w:div w:id="608854290">
      <w:bodyDiv w:val="1"/>
      <w:marLeft w:val="0"/>
      <w:marRight w:val="0"/>
      <w:marTop w:val="0"/>
      <w:marBottom w:val="0"/>
      <w:divBdr>
        <w:top w:val="none" w:sz="0" w:space="0" w:color="auto"/>
        <w:left w:val="none" w:sz="0" w:space="0" w:color="auto"/>
        <w:bottom w:val="none" w:sz="0" w:space="0" w:color="auto"/>
        <w:right w:val="none" w:sz="0" w:space="0" w:color="auto"/>
      </w:divBdr>
    </w:div>
    <w:div w:id="630936959">
      <w:bodyDiv w:val="1"/>
      <w:marLeft w:val="0"/>
      <w:marRight w:val="0"/>
      <w:marTop w:val="0"/>
      <w:marBottom w:val="0"/>
      <w:divBdr>
        <w:top w:val="none" w:sz="0" w:space="0" w:color="auto"/>
        <w:left w:val="none" w:sz="0" w:space="0" w:color="auto"/>
        <w:bottom w:val="none" w:sz="0" w:space="0" w:color="auto"/>
        <w:right w:val="none" w:sz="0" w:space="0" w:color="auto"/>
      </w:divBdr>
    </w:div>
    <w:div w:id="746459849">
      <w:bodyDiv w:val="1"/>
      <w:marLeft w:val="0"/>
      <w:marRight w:val="0"/>
      <w:marTop w:val="0"/>
      <w:marBottom w:val="0"/>
      <w:divBdr>
        <w:top w:val="none" w:sz="0" w:space="0" w:color="auto"/>
        <w:left w:val="none" w:sz="0" w:space="0" w:color="auto"/>
        <w:bottom w:val="none" w:sz="0" w:space="0" w:color="auto"/>
        <w:right w:val="none" w:sz="0" w:space="0" w:color="auto"/>
      </w:divBdr>
    </w:div>
    <w:div w:id="813376599">
      <w:bodyDiv w:val="1"/>
      <w:marLeft w:val="0"/>
      <w:marRight w:val="0"/>
      <w:marTop w:val="0"/>
      <w:marBottom w:val="0"/>
      <w:divBdr>
        <w:top w:val="none" w:sz="0" w:space="0" w:color="auto"/>
        <w:left w:val="none" w:sz="0" w:space="0" w:color="auto"/>
        <w:bottom w:val="none" w:sz="0" w:space="0" w:color="auto"/>
        <w:right w:val="none" w:sz="0" w:space="0" w:color="auto"/>
      </w:divBdr>
    </w:div>
    <w:div w:id="839195298">
      <w:bodyDiv w:val="1"/>
      <w:marLeft w:val="0"/>
      <w:marRight w:val="0"/>
      <w:marTop w:val="0"/>
      <w:marBottom w:val="0"/>
      <w:divBdr>
        <w:top w:val="none" w:sz="0" w:space="0" w:color="auto"/>
        <w:left w:val="none" w:sz="0" w:space="0" w:color="auto"/>
        <w:bottom w:val="none" w:sz="0" w:space="0" w:color="auto"/>
        <w:right w:val="none" w:sz="0" w:space="0" w:color="auto"/>
      </w:divBdr>
    </w:div>
    <w:div w:id="878979476">
      <w:bodyDiv w:val="1"/>
      <w:marLeft w:val="0"/>
      <w:marRight w:val="0"/>
      <w:marTop w:val="0"/>
      <w:marBottom w:val="0"/>
      <w:divBdr>
        <w:top w:val="none" w:sz="0" w:space="0" w:color="auto"/>
        <w:left w:val="none" w:sz="0" w:space="0" w:color="auto"/>
        <w:bottom w:val="none" w:sz="0" w:space="0" w:color="auto"/>
        <w:right w:val="none" w:sz="0" w:space="0" w:color="auto"/>
      </w:divBdr>
    </w:div>
    <w:div w:id="992416975">
      <w:bodyDiv w:val="1"/>
      <w:marLeft w:val="0"/>
      <w:marRight w:val="0"/>
      <w:marTop w:val="0"/>
      <w:marBottom w:val="0"/>
      <w:divBdr>
        <w:top w:val="none" w:sz="0" w:space="0" w:color="auto"/>
        <w:left w:val="none" w:sz="0" w:space="0" w:color="auto"/>
        <w:bottom w:val="none" w:sz="0" w:space="0" w:color="auto"/>
        <w:right w:val="none" w:sz="0" w:space="0" w:color="auto"/>
      </w:divBdr>
    </w:div>
    <w:div w:id="1122572705">
      <w:bodyDiv w:val="1"/>
      <w:marLeft w:val="0"/>
      <w:marRight w:val="0"/>
      <w:marTop w:val="0"/>
      <w:marBottom w:val="0"/>
      <w:divBdr>
        <w:top w:val="none" w:sz="0" w:space="0" w:color="auto"/>
        <w:left w:val="none" w:sz="0" w:space="0" w:color="auto"/>
        <w:bottom w:val="none" w:sz="0" w:space="0" w:color="auto"/>
        <w:right w:val="none" w:sz="0" w:space="0" w:color="auto"/>
      </w:divBdr>
    </w:div>
    <w:div w:id="1265578618">
      <w:bodyDiv w:val="1"/>
      <w:marLeft w:val="0"/>
      <w:marRight w:val="0"/>
      <w:marTop w:val="0"/>
      <w:marBottom w:val="0"/>
      <w:divBdr>
        <w:top w:val="none" w:sz="0" w:space="0" w:color="auto"/>
        <w:left w:val="none" w:sz="0" w:space="0" w:color="auto"/>
        <w:bottom w:val="none" w:sz="0" w:space="0" w:color="auto"/>
        <w:right w:val="none" w:sz="0" w:space="0" w:color="auto"/>
      </w:divBdr>
    </w:div>
    <w:div w:id="1412653048">
      <w:bodyDiv w:val="1"/>
      <w:marLeft w:val="0"/>
      <w:marRight w:val="0"/>
      <w:marTop w:val="0"/>
      <w:marBottom w:val="0"/>
      <w:divBdr>
        <w:top w:val="none" w:sz="0" w:space="0" w:color="auto"/>
        <w:left w:val="none" w:sz="0" w:space="0" w:color="auto"/>
        <w:bottom w:val="none" w:sz="0" w:space="0" w:color="auto"/>
        <w:right w:val="none" w:sz="0" w:space="0" w:color="auto"/>
      </w:divBdr>
    </w:div>
    <w:div w:id="1426730456">
      <w:bodyDiv w:val="1"/>
      <w:marLeft w:val="0"/>
      <w:marRight w:val="0"/>
      <w:marTop w:val="0"/>
      <w:marBottom w:val="0"/>
      <w:divBdr>
        <w:top w:val="none" w:sz="0" w:space="0" w:color="auto"/>
        <w:left w:val="none" w:sz="0" w:space="0" w:color="auto"/>
        <w:bottom w:val="none" w:sz="0" w:space="0" w:color="auto"/>
        <w:right w:val="none" w:sz="0" w:space="0" w:color="auto"/>
      </w:divBdr>
    </w:div>
    <w:div w:id="1460343649">
      <w:bodyDiv w:val="1"/>
      <w:marLeft w:val="0"/>
      <w:marRight w:val="0"/>
      <w:marTop w:val="0"/>
      <w:marBottom w:val="0"/>
      <w:divBdr>
        <w:top w:val="none" w:sz="0" w:space="0" w:color="auto"/>
        <w:left w:val="none" w:sz="0" w:space="0" w:color="auto"/>
        <w:bottom w:val="none" w:sz="0" w:space="0" w:color="auto"/>
        <w:right w:val="none" w:sz="0" w:space="0" w:color="auto"/>
      </w:divBdr>
    </w:div>
    <w:div w:id="1596479004">
      <w:bodyDiv w:val="1"/>
      <w:marLeft w:val="0"/>
      <w:marRight w:val="0"/>
      <w:marTop w:val="0"/>
      <w:marBottom w:val="0"/>
      <w:divBdr>
        <w:top w:val="none" w:sz="0" w:space="0" w:color="auto"/>
        <w:left w:val="none" w:sz="0" w:space="0" w:color="auto"/>
        <w:bottom w:val="none" w:sz="0" w:space="0" w:color="auto"/>
        <w:right w:val="none" w:sz="0" w:space="0" w:color="auto"/>
      </w:divBdr>
    </w:div>
    <w:div w:id="1715882301">
      <w:bodyDiv w:val="1"/>
      <w:marLeft w:val="0"/>
      <w:marRight w:val="0"/>
      <w:marTop w:val="0"/>
      <w:marBottom w:val="0"/>
      <w:divBdr>
        <w:top w:val="none" w:sz="0" w:space="0" w:color="auto"/>
        <w:left w:val="none" w:sz="0" w:space="0" w:color="auto"/>
        <w:bottom w:val="none" w:sz="0" w:space="0" w:color="auto"/>
        <w:right w:val="none" w:sz="0" w:space="0" w:color="auto"/>
      </w:divBdr>
    </w:div>
    <w:div w:id="1716848878">
      <w:bodyDiv w:val="1"/>
      <w:marLeft w:val="0"/>
      <w:marRight w:val="0"/>
      <w:marTop w:val="0"/>
      <w:marBottom w:val="0"/>
      <w:divBdr>
        <w:top w:val="none" w:sz="0" w:space="0" w:color="auto"/>
        <w:left w:val="none" w:sz="0" w:space="0" w:color="auto"/>
        <w:bottom w:val="none" w:sz="0" w:space="0" w:color="auto"/>
        <w:right w:val="none" w:sz="0" w:space="0" w:color="auto"/>
      </w:divBdr>
    </w:div>
    <w:div w:id="1822385516">
      <w:bodyDiv w:val="1"/>
      <w:marLeft w:val="0"/>
      <w:marRight w:val="0"/>
      <w:marTop w:val="0"/>
      <w:marBottom w:val="0"/>
      <w:divBdr>
        <w:top w:val="none" w:sz="0" w:space="0" w:color="auto"/>
        <w:left w:val="none" w:sz="0" w:space="0" w:color="auto"/>
        <w:bottom w:val="none" w:sz="0" w:space="0" w:color="auto"/>
        <w:right w:val="none" w:sz="0" w:space="0" w:color="auto"/>
      </w:divBdr>
    </w:div>
    <w:div w:id="1865747838">
      <w:bodyDiv w:val="1"/>
      <w:marLeft w:val="0"/>
      <w:marRight w:val="0"/>
      <w:marTop w:val="0"/>
      <w:marBottom w:val="0"/>
      <w:divBdr>
        <w:top w:val="none" w:sz="0" w:space="0" w:color="auto"/>
        <w:left w:val="none" w:sz="0" w:space="0" w:color="auto"/>
        <w:bottom w:val="none" w:sz="0" w:space="0" w:color="auto"/>
        <w:right w:val="none" w:sz="0" w:space="0" w:color="auto"/>
      </w:divBdr>
    </w:div>
    <w:div w:id="2015911986">
      <w:bodyDiv w:val="1"/>
      <w:marLeft w:val="0"/>
      <w:marRight w:val="0"/>
      <w:marTop w:val="0"/>
      <w:marBottom w:val="0"/>
      <w:divBdr>
        <w:top w:val="none" w:sz="0" w:space="0" w:color="auto"/>
        <w:left w:val="none" w:sz="0" w:space="0" w:color="auto"/>
        <w:bottom w:val="none" w:sz="0" w:space="0" w:color="auto"/>
        <w:right w:val="none" w:sz="0" w:space="0" w:color="auto"/>
      </w:divBdr>
    </w:div>
    <w:div w:id="2133595583">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footer" Target="footer3.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hyperlink" Target="https://blog.csdn.net/qq547276542/article/details/78304454" TargetMode="External"/><Relationship Id="rId91" Type="http://schemas.openxmlformats.org/officeDocument/2006/relationships/hyperlink" Target="https://blog.csdn.net/liangliang8086/article/details/8651480" TargetMode="External"/><Relationship Id="rId92" Type="http://schemas.openxmlformats.org/officeDocument/2006/relationships/hyperlink" Target="https://blog.csdn.net/roger__wong/article/details/39119701" TargetMode="External"/><Relationship Id="rId93" Type="http://schemas.openxmlformats.org/officeDocument/2006/relationships/hyperlink" Target="https://blog.csdn.net/qiao1245/article/details/50897518" TargetMode="External"/><Relationship Id="rId94" Type="http://schemas.openxmlformats.org/officeDocument/2006/relationships/hyperlink" Target="https://www.cnblogs.com/pinard/p/6069267.html" TargetMode="External"/><Relationship Id="rId95" Type="http://schemas.openxmlformats.org/officeDocument/2006/relationships/hyperlink" Target="https://blog.csdn.net/han_xiaoyang/article/details/49123419" TargetMode="External"/><Relationship Id="rId96" Type="http://schemas.openxmlformats.org/officeDocument/2006/relationships/header" Target="header1.xml"/><Relationship Id="rId97" Type="http://schemas.openxmlformats.org/officeDocument/2006/relationships/header" Target="header2.xml"/><Relationship Id="rId98" Type="http://schemas.openxmlformats.org/officeDocument/2006/relationships/footer" Target="footer1.xml"/><Relationship Id="rId99" Type="http://schemas.openxmlformats.org/officeDocument/2006/relationships/footer" Target="footer2.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header" Target="header3.xml"/><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hyperlink" Target="https://blog.csdn.net/roger__wong/article/details/39119701" TargetMode="External"/><Relationship Id="rId89" Type="http://schemas.openxmlformats.org/officeDocument/2006/relationships/hyperlink" Target="https://blog.csdn.net/liangliang8086/article/details/865484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7CAE7-868F-C347-8BEC-CE5326243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D:\JOURNAL\02-11\已排\中文模板（2003）.dot</Template>
  <TotalTime>300</TotalTime>
  <Pages>19</Pages>
  <Words>815</Words>
  <Characters>4647</Characters>
  <Application>Microsoft Macintosh Word</Application>
  <DocSecurity>0</DocSecurity>
  <Lines>38</Lines>
  <Paragraphs>10</Paragraphs>
  <ScaleCrop>false</ScaleCrop>
  <HeadingPairs>
    <vt:vector size="4" baseType="variant">
      <vt:variant>
        <vt:lpstr>标题</vt:lpstr>
      </vt:variant>
      <vt:variant>
        <vt:i4>1</vt:i4>
      </vt:variant>
      <vt:variant>
        <vt:lpstr>Headings</vt:lpstr>
      </vt:variant>
      <vt:variant>
        <vt:i4>27</vt:i4>
      </vt:variant>
    </vt:vector>
  </HeadingPairs>
  <TitlesOfParts>
    <vt:vector size="28" baseType="lpstr">
      <vt:lpstr>中文模板</vt:lpstr>
      <vt:lpstr>作业3: Aliens游戏</vt:lpstr>
      <vt:lpstr>引言</vt:lpstr>
      <vt:lpstr>监督学习算法</vt:lpstr>
      <vt:lpstr>    朴素贝叶斯算法</vt:lpstr>
      <vt:lpstr>        算法介绍</vt:lpstr>
      <vt:lpstr>        算法过程</vt:lpstr>
      <vt:lpstr>        算法源代码分析</vt:lpstr>
      <vt:lpstr>    逻辑回归算法</vt:lpstr>
      <vt:lpstr>        算法介绍</vt:lpstr>
      <vt:lpstr>        算法过程</vt:lpstr>
      <vt:lpstr>        算法源代码分析</vt:lpstr>
      <vt:lpstr>    决策树C4.5算法</vt:lpstr>
      <vt:lpstr>        算法介绍</vt:lpstr>
      <vt:lpstr>        算法过程</vt:lpstr>
      <vt:lpstr>        算法源代码分析</vt:lpstr>
      <vt:lpstr>    随机森林算法</vt:lpstr>
      <vt:lpstr>        算法介绍</vt:lpstr>
      <vt:lpstr>        算法过程</vt:lpstr>
      <vt:lpstr>        算法源代码分析</vt:lpstr>
      <vt:lpstr>修改特征提取方法</vt:lpstr>
      <vt:lpstr>实验结果</vt:lpstr>
      <vt:lpstr>    朴素贝叶斯算法</vt:lpstr>
      <vt:lpstr>    Logistic算法</vt:lpstr>
      <vt:lpstr>    决策树C4.5算法</vt:lpstr>
      <vt:lpstr>    随机森林算法</vt:lpstr>
      <vt:lpstr>References:</vt:lpstr>
      <vt:lpstr>附中文参考文献:</vt:lpstr>
    </vt:vector>
  </TitlesOfParts>
  <Company>JOS</Company>
  <LinksUpToDate>false</LinksUpToDate>
  <CharactersWithSpaces>5452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戢静漪</dc:creator>
  <cp:keywords/>
  <dc:description/>
  <cp:lastModifiedBy>wang chenran</cp:lastModifiedBy>
  <cp:revision>5</cp:revision>
  <cp:lastPrinted>2002-09-10T03:06:00Z</cp:lastPrinted>
  <dcterms:created xsi:type="dcterms:W3CDTF">2018-04-30T15:26:00Z</dcterms:created>
  <dcterms:modified xsi:type="dcterms:W3CDTF">2018-05-12T16:20:00Z</dcterms:modified>
</cp:coreProperties>
</file>